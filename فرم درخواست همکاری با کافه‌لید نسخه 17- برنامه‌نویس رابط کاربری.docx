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F28BF" w14:textId="49FA7736" w:rsidR="008D0F05" w:rsidRPr="006D08C9" w:rsidRDefault="00A27222" w:rsidP="00B0226E">
      <w:pPr>
        <w:spacing w:before="20" w:after="20" w:line="240" w:lineRule="auto"/>
        <w:rPr>
          <w:rFonts w:cs="B Nazanin"/>
          <w:b/>
          <w:bCs/>
          <w:color w:val="EC7016" w:themeColor="accent4"/>
          <w:sz w:val="26"/>
          <w:szCs w:val="2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D08C9">
        <w:rPr>
          <w:rFonts w:cs="B Nazanin" w:hint="cs"/>
          <w:b/>
          <w:bCs/>
          <w:color w:val="EC7016" w:themeColor="accent4"/>
          <w:sz w:val="26"/>
          <w:szCs w:val="2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اطلاعات فردی</w:t>
      </w:r>
    </w:p>
    <w:tbl>
      <w:tblPr>
        <w:tblStyle w:val="GridTable4-Accent2"/>
        <w:bidiVisual/>
        <w:tblW w:w="9457" w:type="dxa"/>
        <w:tblInd w:w="-295" w:type="dxa"/>
        <w:tblLook w:val="0480" w:firstRow="0" w:lastRow="0" w:firstColumn="1" w:lastColumn="0" w:noHBand="0" w:noVBand="1"/>
      </w:tblPr>
      <w:tblGrid>
        <w:gridCol w:w="4340"/>
        <w:gridCol w:w="520"/>
        <w:gridCol w:w="4597"/>
      </w:tblGrid>
      <w:tr w:rsidR="00A27222" w:rsidRPr="006D08C9" w14:paraId="6C43194E" w14:textId="77777777" w:rsidTr="00F44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</w:tcPr>
          <w:p w14:paraId="0A33474D" w14:textId="3799A214" w:rsidR="00A27222" w:rsidRPr="006D08C9" w:rsidRDefault="00A27222" w:rsidP="00B0226E">
            <w:pPr>
              <w:spacing w:before="20" w:after="20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6D08C9">
              <w:rPr>
                <w:rFonts w:cs="B Nazanin"/>
                <w:noProof/>
                <w:sz w:val="28"/>
                <w:szCs w:val="28"/>
                <w:lang w:bidi="ar-SA"/>
              </w:rPr>
              <w:drawing>
                <wp:inline distT="0" distB="0" distL="0" distR="0" wp14:anchorId="7A967FE4" wp14:editId="3E394F07">
                  <wp:extent cx="5724525" cy="2743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269" w:rsidRPr="006D08C9" w14:paraId="2F2AC529" w14:textId="77777777" w:rsidTr="005376F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  <w:hideMark/>
          </w:tcPr>
          <w:p w14:paraId="5B2AF66F" w14:textId="28BFC721" w:rsidR="00124269" w:rsidRPr="006D08C9" w:rsidRDefault="00124269" w:rsidP="00B0226E">
            <w:pPr>
              <w:spacing w:before="20" w:after="20"/>
              <w:rPr>
                <w:rFonts w:cs="B Nazanin"/>
                <w:sz w:val="24"/>
                <w:szCs w:val="24"/>
              </w:rPr>
            </w:pPr>
            <w:r w:rsidRPr="006D08C9">
              <w:rPr>
                <w:rFonts w:cs="B Nazanin"/>
                <w:sz w:val="24"/>
                <w:szCs w:val="24"/>
                <w:rtl/>
              </w:rPr>
              <w:t>نام</w:t>
            </w:r>
            <w:r w:rsidR="00012E45" w:rsidRPr="006D08C9">
              <w:rPr>
                <w:rFonts w:cs="B Nazanin" w:hint="cs"/>
                <w:sz w:val="24"/>
                <w:szCs w:val="24"/>
                <w:rtl/>
              </w:rPr>
              <w:t xml:space="preserve"> و نام خانوادگی</w:t>
            </w:r>
            <w:r w:rsidRPr="006D08C9">
              <w:rPr>
                <w:rFonts w:cs="B Nazanin"/>
                <w:sz w:val="24"/>
                <w:szCs w:val="24"/>
                <w:rtl/>
              </w:rPr>
              <w:t>:</w:t>
            </w:r>
            <w:r w:rsidR="006D08C9">
              <w:rPr>
                <w:rFonts w:cs="B Nazanin" w:hint="cs"/>
                <w:sz w:val="24"/>
                <w:szCs w:val="24"/>
                <w:rtl/>
              </w:rPr>
              <w:t xml:space="preserve"> ابوالفضل باغشاهی</w:t>
            </w:r>
          </w:p>
        </w:tc>
        <w:tc>
          <w:tcPr>
            <w:tcW w:w="5176" w:type="dxa"/>
            <w:gridSpan w:val="2"/>
          </w:tcPr>
          <w:p w14:paraId="1A3CF25E" w14:textId="1E3065FA" w:rsidR="00124269" w:rsidRPr="006D08C9" w:rsidRDefault="00012E45" w:rsidP="00B0226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6D08C9">
              <w:rPr>
                <w:rFonts w:cs="B Nazanin"/>
                <w:b/>
                <w:bCs/>
                <w:sz w:val="24"/>
                <w:szCs w:val="24"/>
                <w:rtl/>
              </w:rPr>
              <w:t>تلفن همراه:</w:t>
            </w:r>
            <w:r w:rsidR="006D08C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۰۹۱۰۲۱۱۹۱۱۸</w:t>
            </w:r>
          </w:p>
        </w:tc>
      </w:tr>
      <w:tr w:rsidR="0001352F" w:rsidRPr="006D08C9" w14:paraId="2EF90D2D" w14:textId="77777777" w:rsidTr="0053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16DA748A" w14:textId="78A0CDA0" w:rsidR="0001352F" w:rsidRPr="006D08C9" w:rsidRDefault="00012E45" w:rsidP="006D08C9">
            <w:pPr>
              <w:spacing w:before="20" w:after="20"/>
              <w:rPr>
                <w:rFonts w:cs="B Nazanin"/>
                <w:sz w:val="24"/>
                <w:szCs w:val="24"/>
                <w:rtl/>
              </w:rPr>
            </w:pPr>
            <w:r w:rsidRPr="006D08C9">
              <w:rPr>
                <w:rFonts w:cs="B Nazanin"/>
                <w:sz w:val="24"/>
                <w:szCs w:val="24"/>
                <w:rtl/>
              </w:rPr>
              <w:t>آدرس ل</w:t>
            </w:r>
            <w:r w:rsidRPr="006D08C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6D08C9">
              <w:rPr>
                <w:rFonts w:cs="B Nazanin" w:hint="eastAsia"/>
                <w:sz w:val="24"/>
                <w:szCs w:val="24"/>
                <w:rtl/>
              </w:rPr>
              <w:t>نکد</w:t>
            </w:r>
            <w:r w:rsidRPr="006D08C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6D08C9">
              <w:rPr>
                <w:rFonts w:cs="B Nazanin" w:hint="eastAsia"/>
                <w:sz w:val="24"/>
                <w:szCs w:val="24"/>
                <w:rtl/>
              </w:rPr>
              <w:t>ن</w:t>
            </w:r>
            <w:r w:rsidRPr="006D08C9">
              <w:rPr>
                <w:rFonts w:cs="B Nazanin"/>
                <w:sz w:val="24"/>
                <w:szCs w:val="24"/>
                <w:rtl/>
              </w:rPr>
              <w:t>:</w:t>
            </w:r>
            <w:r w:rsidR="006D08C9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6D08C9">
              <w:rPr>
                <w:rFonts w:cs="B Nazanin"/>
                <w:sz w:val="24"/>
                <w:szCs w:val="24"/>
              </w:rPr>
              <w:t>https://www.linkedin.com/in/</w:t>
            </w:r>
            <w:r w:rsidR="006D08C9">
              <w:rPr>
                <w:rFonts w:cs="B Nazanin"/>
                <w:sz w:val="24"/>
                <w:szCs w:val="24"/>
                <w:lang w:val="en-CA"/>
              </w:rPr>
              <w:t>BA</w:t>
            </w:r>
            <w:r w:rsidR="006D08C9" w:rsidRPr="006D08C9">
              <w:rPr>
                <w:rFonts w:cs="B Nazanin"/>
                <w:sz w:val="24"/>
                <w:szCs w:val="24"/>
              </w:rPr>
              <w:t>bolfazl/</w:t>
            </w:r>
          </w:p>
        </w:tc>
        <w:tc>
          <w:tcPr>
            <w:tcW w:w="5176" w:type="dxa"/>
            <w:gridSpan w:val="2"/>
          </w:tcPr>
          <w:p w14:paraId="55B57FEA" w14:textId="7DA3CBDA" w:rsidR="0001352F" w:rsidRPr="006D08C9" w:rsidRDefault="000B271A" w:rsidP="00B0226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D08C9">
              <w:rPr>
                <w:rFonts w:cs="B Nazanin" w:hint="cs"/>
                <w:b/>
                <w:bCs/>
                <w:sz w:val="24"/>
                <w:szCs w:val="24"/>
                <w:rtl/>
              </w:rPr>
              <w:t>تاریخ تولد:</w:t>
            </w:r>
            <w:r w:rsidR="006D08C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۲۸ / ۵ / ۱۳۷۷</w:t>
            </w:r>
          </w:p>
        </w:tc>
      </w:tr>
      <w:tr w:rsidR="00012E45" w:rsidRPr="006D08C9" w14:paraId="193ED7B5" w14:textId="77777777" w:rsidTr="005376F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6ECEA2ED" w14:textId="57BE9E05" w:rsidR="00012E45" w:rsidRPr="006D08C9" w:rsidRDefault="00012E45" w:rsidP="006D08C9">
            <w:pPr>
              <w:spacing w:before="20" w:after="20"/>
              <w:rPr>
                <w:rFonts w:cs="B Nazanin" w:hint="cs"/>
                <w:sz w:val="24"/>
                <w:szCs w:val="24"/>
                <w:rtl/>
              </w:rPr>
            </w:pPr>
            <w:r w:rsidRPr="006D08C9">
              <w:rPr>
                <w:rFonts w:cs="B Nazanin" w:hint="cs"/>
                <w:sz w:val="24"/>
                <w:szCs w:val="24"/>
                <w:rtl/>
              </w:rPr>
              <w:t>آخرین شرکتی که مشغول بودید؟</w:t>
            </w:r>
            <w:r w:rsidR="006D08C9">
              <w:rPr>
                <w:rFonts w:cs="B Nazanin"/>
                <w:sz w:val="24"/>
                <w:szCs w:val="24"/>
              </w:rPr>
              <w:t xml:space="preserve"> </w:t>
            </w:r>
            <w:r w:rsidR="006D08C9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6D08C9">
              <w:rPr>
                <w:rFonts w:cs="B Nazanin"/>
                <w:sz w:val="24"/>
                <w:szCs w:val="24"/>
              </w:rPr>
              <w:t>BarNet</w:t>
            </w:r>
          </w:p>
        </w:tc>
        <w:tc>
          <w:tcPr>
            <w:tcW w:w="5176" w:type="dxa"/>
            <w:gridSpan w:val="2"/>
          </w:tcPr>
          <w:p w14:paraId="084D5191" w14:textId="0FD06A67" w:rsidR="00012E45" w:rsidRPr="006D08C9" w:rsidRDefault="00012E45" w:rsidP="00B0226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lang w:val="en-CA"/>
              </w:rPr>
            </w:pPr>
            <w:r w:rsidRPr="006D08C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نام </w:t>
            </w:r>
            <w:r w:rsidR="00A27222" w:rsidRPr="006D08C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و شماره </w:t>
            </w:r>
            <w:r w:rsidRPr="006D08C9">
              <w:rPr>
                <w:rFonts w:cs="B Nazanin" w:hint="cs"/>
                <w:b/>
                <w:bCs/>
                <w:sz w:val="24"/>
                <w:szCs w:val="24"/>
                <w:rtl/>
              </w:rPr>
              <w:t>کارفرمای قبلی :</w:t>
            </w:r>
            <w:r w:rsidR="006D08C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362861" w:rsidRPr="006D08C9" w14:paraId="1592D7BE" w14:textId="77777777" w:rsidTr="0053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19116032" w14:textId="40062758" w:rsidR="00362861" w:rsidRPr="006D08C9" w:rsidRDefault="00362861" w:rsidP="00362861">
            <w:pPr>
              <w:spacing w:before="20" w:after="20"/>
              <w:rPr>
                <w:rFonts w:cs="B Nazanin"/>
                <w:sz w:val="24"/>
                <w:szCs w:val="24"/>
                <w:rtl/>
              </w:rPr>
            </w:pPr>
            <w:r w:rsidRPr="006D08C9">
              <w:rPr>
                <w:rFonts w:cs="B Nazanin" w:hint="cs"/>
                <w:sz w:val="24"/>
                <w:szCs w:val="24"/>
                <w:rtl/>
              </w:rPr>
              <w:t>علت خروج از شرکت قبلی چیست</w:t>
            </w:r>
            <w:r w:rsidRPr="006D08C9">
              <w:rPr>
                <w:rFonts w:cs="B Nazanin"/>
                <w:sz w:val="24"/>
                <w:szCs w:val="24"/>
              </w:rPr>
              <w:t xml:space="preserve"> </w:t>
            </w:r>
            <w:r w:rsidRPr="006D08C9">
              <w:rPr>
                <w:rFonts w:cs="B Nazanin" w:hint="cs"/>
                <w:sz w:val="24"/>
                <w:szCs w:val="24"/>
                <w:rtl/>
              </w:rPr>
              <w:t>:</w:t>
            </w:r>
            <w:r w:rsidR="006D08C9">
              <w:rPr>
                <w:rFonts w:cs="B Nazanin" w:hint="cs"/>
                <w:sz w:val="24"/>
                <w:szCs w:val="24"/>
                <w:rtl/>
              </w:rPr>
              <w:t xml:space="preserve"> هنوز شاغل</w:t>
            </w:r>
          </w:p>
        </w:tc>
        <w:tc>
          <w:tcPr>
            <w:tcW w:w="5176" w:type="dxa"/>
            <w:gridSpan w:val="2"/>
          </w:tcPr>
          <w:p w14:paraId="4AA42100" w14:textId="77777777" w:rsidR="00362861" w:rsidRPr="006D08C9" w:rsidRDefault="00362861" w:rsidP="00362861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362861" w:rsidRPr="006D08C9" w14:paraId="4C083703" w14:textId="77777777" w:rsidTr="005376F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237B30AB" w14:textId="47FD1172" w:rsidR="00362861" w:rsidRPr="006D08C9" w:rsidRDefault="00362861" w:rsidP="00362861">
            <w:pPr>
              <w:spacing w:before="20" w:after="20"/>
              <w:rPr>
                <w:rFonts w:cs="B Nazanin"/>
                <w:sz w:val="24"/>
                <w:szCs w:val="24"/>
                <w:rtl/>
              </w:rPr>
            </w:pPr>
            <w:r w:rsidRPr="006D08C9">
              <w:rPr>
                <w:rFonts w:cs="B Nazanin" w:hint="cs"/>
                <w:sz w:val="24"/>
                <w:szCs w:val="24"/>
                <w:rtl/>
              </w:rPr>
              <w:t xml:space="preserve">به چه نامی می‌خواهید در شرکت نامیده شوید؟ </w:t>
            </w:r>
          </w:p>
        </w:tc>
        <w:tc>
          <w:tcPr>
            <w:tcW w:w="5176" w:type="dxa"/>
            <w:gridSpan w:val="2"/>
          </w:tcPr>
          <w:p w14:paraId="4806E83D" w14:textId="74C94573" w:rsidR="00362861" w:rsidRPr="006D08C9" w:rsidRDefault="00362861" w:rsidP="00362861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6"/>
                <w:szCs w:val="26"/>
                <w:rtl/>
              </w:rPr>
            </w:pPr>
          </w:p>
        </w:tc>
      </w:tr>
      <w:tr w:rsidR="00362861" w:rsidRPr="006D08C9" w14:paraId="6767F11F" w14:textId="77777777" w:rsidTr="0053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72335989" w14:textId="7EB7BB75" w:rsidR="00362861" w:rsidRPr="006D08C9" w:rsidRDefault="00362861" w:rsidP="00362861">
            <w:pPr>
              <w:spacing w:before="20" w:after="20"/>
              <w:rPr>
                <w:rFonts w:cs="B Nazanin"/>
                <w:sz w:val="24"/>
                <w:szCs w:val="24"/>
              </w:rPr>
            </w:pPr>
            <w:r w:rsidRPr="006D08C9">
              <w:rPr>
                <w:rFonts w:cs="B Nazanin" w:hint="cs"/>
                <w:sz w:val="24"/>
                <w:szCs w:val="24"/>
                <w:rtl/>
              </w:rPr>
              <w:t>تمایل دارید حامی شما خانم باشد یا آقا؟</w:t>
            </w:r>
            <w:r w:rsidRPr="006D08C9">
              <w:rPr>
                <w:rFonts w:cs="B Nazanin"/>
                <w:sz w:val="24"/>
                <w:szCs w:val="24"/>
                <w:rtl/>
              </w:rPr>
              <w:br/>
            </w:r>
            <w:r w:rsidRPr="006D08C9">
              <w:rPr>
                <w:rFonts w:cs="B Nazanin" w:hint="cs"/>
                <w:sz w:val="20"/>
                <w:szCs w:val="20"/>
                <w:rtl/>
              </w:rPr>
              <w:t>(هر کدام از ما در کافه لید یک حامی داریم)</w:t>
            </w:r>
          </w:p>
        </w:tc>
        <w:tc>
          <w:tcPr>
            <w:tcW w:w="5176" w:type="dxa"/>
            <w:gridSpan w:val="2"/>
          </w:tcPr>
          <w:p w14:paraId="36FEC8BE" w14:textId="533306CD" w:rsidR="00362861" w:rsidRPr="006D08C9" w:rsidRDefault="00362861" w:rsidP="006D08C9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</w:rPr>
            </w:pPr>
            <w:r w:rsidRPr="006D08C9">
              <w:rPr>
                <w:rFonts w:cs="B Nazanin" w:hint="cs"/>
                <w:b/>
                <w:bCs/>
                <w:sz w:val="26"/>
                <w:szCs w:val="26"/>
              </w:rPr>
              <w:sym w:font="Wingdings 2" w:char="F035"/>
            </w:r>
            <w:r w:rsidRPr="006D08C9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خانم</w:t>
            </w:r>
            <w:r w:rsidRPr="006D08C9">
              <w:rPr>
                <w:rFonts w:cs="B Nazanin"/>
                <w:b/>
                <w:bCs/>
                <w:sz w:val="26"/>
                <w:szCs w:val="26"/>
                <w:rtl/>
              </w:rPr>
              <w:tab/>
            </w:r>
            <w:r w:rsidRPr="006D08C9">
              <w:rPr>
                <w:rFonts w:cs="B Nazanin"/>
                <w:b/>
                <w:bCs/>
                <w:sz w:val="26"/>
                <w:szCs w:val="26"/>
              </w:rPr>
              <w:sym w:font="Wingdings 2" w:char="F035"/>
            </w:r>
            <w:r w:rsidRPr="006D08C9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آقا</w:t>
            </w:r>
            <w:r w:rsidRPr="006D08C9">
              <w:rPr>
                <w:rFonts w:cs="B Nazanin"/>
                <w:b/>
                <w:bCs/>
                <w:sz w:val="26"/>
                <w:szCs w:val="26"/>
                <w:rtl/>
              </w:rPr>
              <w:tab/>
            </w:r>
            <w:r w:rsidRPr="006D08C9">
              <w:rPr>
                <w:rFonts w:cs="B Nazanin"/>
                <w:b/>
                <w:bCs/>
                <w:sz w:val="26"/>
                <w:szCs w:val="26"/>
                <w:rtl/>
              </w:rPr>
              <w:tab/>
            </w:r>
            <w:r w:rsidR="006D08C9">
              <w:rPr>
                <w:rFonts w:cs="B Nazanin" w:hint="cs"/>
                <w:b/>
                <w:bCs/>
                <w:sz w:val="26"/>
                <w:szCs w:val="26"/>
              </w:rPr>
              <w:sym w:font="Wingdings 2" w:char="F050"/>
            </w:r>
            <w:r w:rsidRPr="006D08C9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تفاوتی نمی‌کند.</w:t>
            </w:r>
          </w:p>
        </w:tc>
      </w:tr>
      <w:tr w:rsidR="00362861" w:rsidRPr="006D08C9" w14:paraId="2DFFE0ED" w14:textId="77777777" w:rsidTr="00457037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</w:tcPr>
          <w:p w14:paraId="44C116C7" w14:textId="77777777" w:rsidR="00362861" w:rsidRPr="006D08C9" w:rsidRDefault="00362861" w:rsidP="00362861">
            <w:pPr>
              <w:spacing w:before="20" w:after="20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6D08C9">
              <w:rPr>
                <w:rFonts w:cs="B Nazanin" w:hint="cs"/>
                <w:sz w:val="24"/>
                <w:szCs w:val="24"/>
                <w:rtl/>
              </w:rPr>
              <w:t>جایگاه خود را انتخاب کنید :</w:t>
            </w:r>
          </w:p>
          <w:p w14:paraId="0F904DA8" w14:textId="687B813A" w:rsidR="00362861" w:rsidRPr="006D08C9" w:rsidRDefault="00362861" w:rsidP="006D08C9">
            <w:pPr>
              <w:spacing w:before="20" w:after="20"/>
              <w:rPr>
                <w:rFonts w:cs="B Nazanin"/>
                <w:b w:val="0"/>
                <w:bCs w:val="0"/>
                <w:sz w:val="26"/>
                <w:szCs w:val="26"/>
              </w:rPr>
            </w:pPr>
            <w:r w:rsidRPr="006D08C9">
              <w:rPr>
                <w:rFonts w:ascii="Vazir" w:hAnsi="Vazir" w:cs="B Nazanin"/>
              </w:rPr>
              <w:sym w:font="Wingdings 2" w:char="F035"/>
            </w:r>
            <w:r w:rsidRPr="006D08C9">
              <w:rPr>
                <w:rFonts w:ascii="Vazir" w:hAnsi="Vazir" w:cs="B Nazanin" w:hint="cs"/>
                <w:b w:val="0"/>
                <w:bCs w:val="0"/>
                <w:rtl/>
              </w:rPr>
              <w:t xml:space="preserve"> </w:t>
            </w:r>
            <w:r w:rsidRPr="006D08C9">
              <w:rPr>
                <w:rFonts w:ascii="Vazir" w:hAnsi="Vazir" w:cs="B Nazanin" w:hint="cs"/>
                <w:rtl/>
              </w:rPr>
              <w:t>کاراموز</w:t>
            </w:r>
            <w:r w:rsidRPr="006D08C9">
              <w:rPr>
                <w:rFonts w:ascii="Vazir" w:hAnsi="Vazir" w:cs="B Nazanin"/>
                <w:b w:val="0"/>
                <w:bCs w:val="0"/>
              </w:rPr>
              <w:t>(Intern)</w:t>
            </w:r>
            <w:r w:rsidRPr="006D08C9">
              <w:rPr>
                <w:rFonts w:ascii="Vazir" w:hAnsi="Vazir" w:cs="B Nazanin" w:hint="cs"/>
                <w:b w:val="0"/>
                <w:bCs w:val="0"/>
                <w:rtl/>
              </w:rPr>
              <w:t xml:space="preserve">      </w:t>
            </w:r>
            <w:r w:rsidRPr="006D08C9">
              <w:rPr>
                <w:rFonts w:ascii="Vazir" w:hAnsi="Vazir" w:cs="B Nazanin"/>
              </w:rPr>
              <w:sym w:font="Wingdings 2" w:char="F035"/>
            </w:r>
            <w:r w:rsidRPr="006D08C9">
              <w:rPr>
                <w:rFonts w:ascii="Vazir" w:hAnsi="Vazir" w:cs="B Nazanin" w:hint="cs"/>
                <w:b w:val="0"/>
                <w:bCs w:val="0"/>
                <w:rtl/>
              </w:rPr>
              <w:t xml:space="preserve"> </w:t>
            </w:r>
            <w:r w:rsidRPr="006D08C9">
              <w:rPr>
                <w:rFonts w:ascii="Vazir" w:hAnsi="Vazir" w:cs="B Nazanin" w:hint="cs"/>
                <w:rtl/>
              </w:rPr>
              <w:t>کاردان</w:t>
            </w:r>
            <w:r w:rsidRPr="006D08C9">
              <w:rPr>
                <w:rFonts w:ascii="Vazir" w:hAnsi="Vazir" w:cs="B Nazanin"/>
                <w:b w:val="0"/>
                <w:bCs w:val="0"/>
                <w:rtl/>
              </w:rPr>
              <w:t xml:space="preserve"> </w:t>
            </w:r>
            <w:r w:rsidRPr="006D08C9">
              <w:rPr>
                <w:rFonts w:ascii="Vazir" w:hAnsi="Vazir" w:cs="B Nazanin"/>
                <w:b w:val="0"/>
                <w:bCs w:val="0"/>
              </w:rPr>
              <w:t>(Junior)</w:t>
            </w:r>
            <w:r w:rsidRPr="006D08C9">
              <w:rPr>
                <w:rFonts w:ascii="Vazir" w:hAnsi="Vazir" w:cs="B Nazanin" w:hint="cs"/>
                <w:b w:val="0"/>
                <w:bCs w:val="0"/>
                <w:rtl/>
              </w:rPr>
              <w:t xml:space="preserve">     </w:t>
            </w:r>
            <w:r w:rsidR="006D08C9">
              <w:rPr>
                <w:rFonts w:ascii="Vazir" w:hAnsi="Vazir" w:cs="B Nazanin"/>
              </w:rPr>
              <w:sym w:font="Wingdings 2" w:char="F050"/>
            </w:r>
            <w:r w:rsidRPr="006D08C9">
              <w:rPr>
                <w:rFonts w:ascii="Vazir" w:hAnsi="Vazir" w:cs="B Nazanin" w:hint="cs"/>
                <w:b w:val="0"/>
                <w:bCs w:val="0"/>
                <w:rtl/>
              </w:rPr>
              <w:t xml:space="preserve"> </w:t>
            </w:r>
            <w:r w:rsidRPr="006D08C9">
              <w:rPr>
                <w:rFonts w:ascii="Vazir" w:hAnsi="Vazir" w:cs="B Nazanin" w:hint="cs"/>
                <w:rtl/>
              </w:rPr>
              <w:t>کارشناس</w:t>
            </w:r>
            <w:r w:rsidRPr="006D08C9">
              <w:rPr>
                <w:rFonts w:ascii="Vazir" w:hAnsi="Vazir" w:cs="B Nazanin" w:hint="cs"/>
                <w:b w:val="0"/>
                <w:bCs w:val="0"/>
                <w:rtl/>
              </w:rPr>
              <w:t xml:space="preserve"> (</w:t>
            </w:r>
            <w:r w:rsidRPr="006D08C9">
              <w:rPr>
                <w:rFonts w:ascii="Vazir" w:hAnsi="Vazir" w:cs="B Nazanin"/>
                <w:b w:val="0"/>
                <w:bCs w:val="0"/>
              </w:rPr>
              <w:t>Middle/Specialist</w:t>
            </w:r>
            <w:r w:rsidRPr="006D08C9">
              <w:rPr>
                <w:rFonts w:ascii="Vazir" w:hAnsi="Vazir" w:cs="B Nazanin" w:hint="cs"/>
                <w:b w:val="0"/>
                <w:bCs w:val="0"/>
                <w:rtl/>
              </w:rPr>
              <w:t xml:space="preserve">)  </w:t>
            </w:r>
            <w:r w:rsidRPr="006D08C9">
              <w:rPr>
                <w:rFonts w:ascii="Vazir" w:hAnsi="Vazir" w:cs="B Nazanin"/>
                <w:b w:val="0"/>
                <w:bCs w:val="0"/>
              </w:rPr>
              <w:t xml:space="preserve"> </w:t>
            </w:r>
            <w:r w:rsidRPr="006D08C9">
              <w:rPr>
                <w:rFonts w:ascii="Vazir" w:hAnsi="Vazir" w:cs="B Nazanin" w:hint="cs"/>
                <w:b w:val="0"/>
                <w:bCs w:val="0"/>
                <w:rtl/>
              </w:rPr>
              <w:t xml:space="preserve">  </w:t>
            </w:r>
            <w:r w:rsidRPr="006D08C9">
              <w:rPr>
                <w:rFonts w:ascii="Vazir" w:hAnsi="Vazir" w:cs="B Nazanin"/>
              </w:rPr>
              <w:sym w:font="Wingdings 2" w:char="F035"/>
            </w:r>
            <w:r w:rsidRPr="006D08C9">
              <w:rPr>
                <w:rFonts w:ascii="Vazir" w:hAnsi="Vazir" w:cs="B Nazanin" w:hint="cs"/>
                <w:rtl/>
              </w:rPr>
              <w:t>کارشناس ارشد</w:t>
            </w:r>
            <w:r w:rsidRPr="006D08C9">
              <w:rPr>
                <w:rFonts w:ascii="Vazir" w:hAnsi="Vazir" w:cs="B Nazanin" w:hint="cs"/>
                <w:b w:val="0"/>
                <w:bCs w:val="0"/>
                <w:rtl/>
              </w:rPr>
              <w:t xml:space="preserve"> (</w:t>
            </w:r>
            <w:r w:rsidRPr="006D08C9">
              <w:rPr>
                <w:rFonts w:ascii="Vazir" w:hAnsi="Vazir" w:cs="B Nazanin"/>
                <w:b w:val="0"/>
                <w:bCs w:val="0"/>
              </w:rPr>
              <w:t>Senior</w:t>
            </w:r>
            <w:r w:rsidRPr="006D08C9">
              <w:rPr>
                <w:rFonts w:ascii="Vazir" w:hAnsi="Vazir" w:cs="B Nazanin" w:hint="cs"/>
                <w:b w:val="0"/>
                <w:bCs w:val="0"/>
                <w:rtl/>
              </w:rPr>
              <w:t xml:space="preserve">)       </w:t>
            </w:r>
            <w:r w:rsidRPr="006D08C9">
              <w:rPr>
                <w:rFonts w:ascii="Vazir" w:hAnsi="Vazir" w:cs="B Nazanin"/>
              </w:rPr>
              <w:sym w:font="Wingdings 2" w:char="F035"/>
            </w:r>
            <w:r w:rsidRPr="006D08C9">
              <w:rPr>
                <w:rFonts w:ascii="Vazir" w:hAnsi="Vazir" w:cs="B Nazanin" w:hint="cs"/>
                <w:b w:val="0"/>
                <w:bCs w:val="0"/>
                <w:rtl/>
              </w:rPr>
              <w:t xml:space="preserve"> </w:t>
            </w:r>
            <w:r w:rsidRPr="006D08C9">
              <w:rPr>
                <w:rFonts w:ascii="Vazir" w:hAnsi="Vazir" w:cs="B Nazanin" w:hint="cs"/>
                <w:rtl/>
              </w:rPr>
              <w:t>خبره</w:t>
            </w:r>
            <w:r w:rsidRPr="006D08C9">
              <w:rPr>
                <w:rFonts w:ascii="Vazir" w:hAnsi="Vazir" w:cs="B Nazanin" w:hint="cs"/>
                <w:b w:val="0"/>
                <w:bCs w:val="0"/>
                <w:rtl/>
              </w:rPr>
              <w:t xml:space="preserve"> (</w:t>
            </w:r>
            <w:r w:rsidRPr="006D08C9">
              <w:rPr>
                <w:rFonts w:ascii="Vazir" w:hAnsi="Vazir" w:cs="B Nazanin"/>
                <w:b w:val="0"/>
                <w:bCs w:val="0"/>
              </w:rPr>
              <w:t>Expert</w:t>
            </w:r>
            <w:r w:rsidRPr="006D08C9">
              <w:rPr>
                <w:rFonts w:ascii="Vazir" w:hAnsi="Vazir" w:cs="B Nazanin" w:hint="cs"/>
                <w:b w:val="0"/>
                <w:bCs w:val="0"/>
                <w:rtl/>
              </w:rPr>
              <w:t xml:space="preserve">)     </w:t>
            </w:r>
            <w:r w:rsidRPr="006D08C9">
              <w:rPr>
                <w:rFonts w:ascii="Vazir" w:hAnsi="Vazir" w:cs="B Nazanin"/>
                <w:b w:val="0"/>
                <w:bCs w:val="0"/>
              </w:rPr>
              <w:t xml:space="preserve"> </w:t>
            </w:r>
            <w:r w:rsidRPr="006D08C9">
              <w:rPr>
                <w:rFonts w:ascii="Vazir" w:hAnsi="Vazir" w:cs="B Nazanin" w:hint="cs"/>
                <w:b w:val="0"/>
                <w:bCs w:val="0"/>
                <w:rtl/>
              </w:rPr>
              <w:t xml:space="preserve"> </w:t>
            </w:r>
            <w:r w:rsidRPr="006D08C9">
              <w:rPr>
                <w:rFonts w:ascii="Vazir" w:hAnsi="Vazir" w:cs="B Nazanin"/>
              </w:rPr>
              <w:sym w:font="Wingdings 2" w:char="F035"/>
            </w:r>
            <w:r w:rsidRPr="006D08C9">
              <w:rPr>
                <w:rFonts w:ascii="Vazir" w:hAnsi="Vazir" w:cs="B Nazanin" w:hint="cs"/>
                <w:b w:val="0"/>
                <w:bCs w:val="0"/>
                <w:rtl/>
              </w:rPr>
              <w:t xml:space="preserve"> </w:t>
            </w:r>
            <w:r w:rsidRPr="006D08C9">
              <w:rPr>
                <w:rFonts w:ascii="Vazir" w:hAnsi="Vazir" w:cs="B Nazanin" w:hint="cs"/>
                <w:rtl/>
              </w:rPr>
              <w:t>استاد/راهبر</w:t>
            </w:r>
            <w:r w:rsidRPr="006D08C9">
              <w:rPr>
                <w:rFonts w:ascii="Vazir" w:hAnsi="Vazir" w:cs="B Nazanin" w:hint="cs"/>
                <w:b w:val="0"/>
                <w:bCs w:val="0"/>
                <w:rtl/>
              </w:rPr>
              <w:t xml:space="preserve"> (</w:t>
            </w:r>
            <w:r w:rsidRPr="006D08C9">
              <w:rPr>
                <w:rFonts w:ascii="Vazir" w:hAnsi="Vazir" w:cs="B Nazanin"/>
                <w:b w:val="0"/>
                <w:bCs w:val="0"/>
              </w:rPr>
              <w:t>Leader</w:t>
            </w:r>
            <w:r w:rsidRPr="006D08C9">
              <w:rPr>
                <w:rFonts w:ascii="Vazir" w:hAnsi="Vazir" w:cs="B Nazanin" w:hint="cs"/>
                <w:b w:val="0"/>
                <w:bCs w:val="0"/>
                <w:rtl/>
              </w:rPr>
              <w:t>)</w:t>
            </w:r>
          </w:p>
        </w:tc>
      </w:tr>
      <w:tr w:rsidR="00362861" w:rsidRPr="006D08C9" w14:paraId="46CEE79B" w14:textId="77777777" w:rsidTr="0053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</w:tcPr>
          <w:p w14:paraId="199A12C6" w14:textId="7F164DA2" w:rsidR="00362861" w:rsidRPr="006D08C9" w:rsidRDefault="00362861" w:rsidP="00362861">
            <w:pPr>
              <w:spacing w:before="20" w:after="20"/>
              <w:rPr>
                <w:rFonts w:cs="B Nazanin"/>
                <w:sz w:val="28"/>
                <w:szCs w:val="28"/>
                <w:rtl/>
              </w:rPr>
            </w:pPr>
            <w:r w:rsidRPr="006D08C9">
              <w:rPr>
                <w:rFonts w:cs="B Nazanin" w:hint="cs"/>
                <w:sz w:val="28"/>
                <w:szCs w:val="28"/>
                <w:rtl/>
              </w:rPr>
              <w:t xml:space="preserve">آینده خلق شده کافه‌لید </w:t>
            </w:r>
          </w:p>
        </w:tc>
      </w:tr>
      <w:tr w:rsidR="00362861" w:rsidRPr="006D08C9" w14:paraId="0699AA28" w14:textId="77777777" w:rsidTr="005376F4">
        <w:trPr>
          <w:trHeight w:val="1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</w:tcPr>
          <w:p w14:paraId="0FCBD951" w14:textId="77777777" w:rsidR="00A70115" w:rsidRPr="006D08C9" w:rsidRDefault="00A70115" w:rsidP="00A70115">
            <w:pPr>
              <w:spacing w:before="20" w:after="20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6D08C9">
              <w:rPr>
                <w:rFonts w:cs="B Nazanin"/>
                <w:sz w:val="28"/>
                <w:szCs w:val="28"/>
                <w:rtl/>
              </w:rPr>
              <w:t>پروژه 1: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در نوروز 1398 کافه‌ل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د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بستر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برا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بازار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اب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به ازا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نت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جه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فراهم کرده است که مشتر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ان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به ازا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در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افت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سرنخ ها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باک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ف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ت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و زنده، هز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نه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پرداخت م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کنند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>.</w:t>
            </w:r>
          </w:p>
          <w:p w14:paraId="1A5CBFD6" w14:textId="77777777" w:rsidR="00A70115" w:rsidRPr="006D08C9" w:rsidRDefault="00A70115" w:rsidP="00A70115">
            <w:pPr>
              <w:spacing w:before="20" w:after="20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6D08C9">
              <w:rPr>
                <w:rFonts w:cs="B Nazanin" w:hint="eastAsia"/>
                <w:sz w:val="28"/>
                <w:szCs w:val="28"/>
                <w:rtl/>
              </w:rPr>
              <w:t>پروژه</w:t>
            </w:r>
            <w:r w:rsidRPr="006D08C9">
              <w:rPr>
                <w:rFonts w:cs="B Nazanin"/>
                <w:sz w:val="28"/>
                <w:szCs w:val="28"/>
                <w:rtl/>
              </w:rPr>
              <w:t xml:space="preserve"> 2: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در نوروز 1400، کافه‌ل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د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تحول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در نوع کارکرد کارمندان فراهم کرده است که کار مف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د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محاسبه شده، دغدغه ها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کارفرما د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ده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شده، کارا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در سازمان و افراد به شکل د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گر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تجربه شده است.</w:t>
            </w:r>
          </w:p>
          <w:p w14:paraId="73382C30" w14:textId="77777777" w:rsidR="00A70115" w:rsidRPr="006D08C9" w:rsidRDefault="00A70115" w:rsidP="00A70115">
            <w:pPr>
              <w:spacing w:before="20" w:after="20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6D08C9">
              <w:rPr>
                <w:rFonts w:cs="B Nazanin" w:hint="eastAsia"/>
                <w:sz w:val="28"/>
                <w:szCs w:val="28"/>
                <w:rtl/>
              </w:rPr>
              <w:t>پروژه</w:t>
            </w:r>
            <w:r w:rsidRPr="006D08C9">
              <w:rPr>
                <w:rFonts w:cs="B Nazanin"/>
                <w:sz w:val="28"/>
                <w:szCs w:val="28"/>
                <w:rtl/>
              </w:rPr>
              <w:t xml:space="preserve"> 3: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در نوروز 1401 ، در عرصه رفتار مصرف کننده، اندازه گ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ر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و به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نه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ساز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آن، امکان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در جهت خلق بستر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فوق العاده برا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مصرف کننده فراهم شده است.</w:t>
            </w:r>
          </w:p>
          <w:p w14:paraId="4D041729" w14:textId="77777777" w:rsidR="00A70115" w:rsidRPr="006D08C9" w:rsidRDefault="00A70115" w:rsidP="00A70115">
            <w:pPr>
              <w:spacing w:before="20" w:after="20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6D08C9">
              <w:rPr>
                <w:rFonts w:cs="B Nazanin" w:hint="eastAsia"/>
                <w:sz w:val="28"/>
                <w:szCs w:val="28"/>
                <w:rtl/>
              </w:rPr>
              <w:lastRenderedPageBreak/>
              <w:t>پروژه</w:t>
            </w:r>
            <w:r w:rsidRPr="006D08C9">
              <w:rPr>
                <w:rFonts w:cs="B Nazanin"/>
                <w:sz w:val="28"/>
                <w:szCs w:val="28"/>
                <w:rtl/>
              </w:rPr>
              <w:t xml:space="preserve"> 4: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در نوروز 1401، در عرصه بازار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اب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و تبل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غات،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کافه‌ل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د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امکان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برا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تحول فرهنگ تبل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غات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فراهم کرده است، خلق آ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نده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برا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سازمان‌ها به طور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که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از قول فروش سازمان ها، سهم خود را در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افت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م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کند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>.</w:t>
            </w:r>
          </w:p>
          <w:p w14:paraId="30F96520" w14:textId="77777777" w:rsidR="00A70115" w:rsidRPr="006D08C9" w:rsidRDefault="00A70115" w:rsidP="00A70115">
            <w:pPr>
              <w:spacing w:before="20" w:after="20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6D08C9">
              <w:rPr>
                <w:rFonts w:cs="B Nazanin" w:hint="eastAsia"/>
                <w:sz w:val="28"/>
                <w:szCs w:val="28"/>
                <w:rtl/>
              </w:rPr>
              <w:t>پروژه</w:t>
            </w:r>
            <w:r w:rsidRPr="006D08C9">
              <w:rPr>
                <w:rFonts w:cs="B Nazanin"/>
                <w:sz w:val="28"/>
                <w:szCs w:val="28"/>
                <w:rtl/>
              </w:rPr>
              <w:t xml:space="preserve"> 5: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در نوروز 1402، در عرصه کسب و کار، کافه‌ل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د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امکان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برا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گسترش فرهنگ تمام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ت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در سازمان‌ها فراهم کرده است، که تحقق آن در عمل برا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کافه‌ل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د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و هر سازمان د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گر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تجربه خواهد شد و کارمندان و کارفرما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ان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از مزا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ا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آن بهره‌مند خواهند شد.</w:t>
            </w:r>
          </w:p>
          <w:p w14:paraId="0A980F8F" w14:textId="6AA93F4F" w:rsidR="00362861" w:rsidRPr="006D08C9" w:rsidRDefault="00A70115" w:rsidP="00A70115">
            <w:pPr>
              <w:spacing w:before="20" w:after="20"/>
              <w:jc w:val="lowKashida"/>
              <w:rPr>
                <w:rFonts w:cs="B Nazanin"/>
                <w:sz w:val="28"/>
                <w:szCs w:val="28"/>
              </w:rPr>
            </w:pP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در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سال 1403 کافه‌ل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د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 w:hint="eastAsia"/>
                <w:b w:val="0"/>
                <w:bCs w:val="0"/>
                <w:sz w:val="28"/>
                <w:szCs w:val="28"/>
                <w:rtl/>
              </w:rPr>
              <w:t>ک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آژانس راهبر</w:t>
            </w:r>
            <w:r w:rsidRPr="006D08C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6D08C9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کسب و کار است ...</w:t>
            </w:r>
          </w:p>
        </w:tc>
      </w:tr>
      <w:tr w:rsidR="00362861" w:rsidRPr="006D08C9" w14:paraId="311583C0" w14:textId="77777777" w:rsidTr="0053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  <w:vAlign w:val="center"/>
          </w:tcPr>
          <w:p w14:paraId="502185C4" w14:textId="4BE2D7B4" w:rsidR="00362861" w:rsidRPr="006D08C9" w:rsidRDefault="00362861" w:rsidP="00362861">
            <w:pPr>
              <w:spacing w:before="20" w:after="20"/>
              <w:rPr>
                <w:rFonts w:cs="B Nazanin"/>
                <w:sz w:val="28"/>
                <w:szCs w:val="28"/>
                <w:rtl/>
              </w:rPr>
            </w:pPr>
            <w:r w:rsidRPr="006D08C9">
              <w:rPr>
                <w:rFonts w:cs="B Nazanin" w:hint="cs"/>
                <w:sz w:val="28"/>
                <w:szCs w:val="28"/>
                <w:rtl/>
              </w:rPr>
              <w:lastRenderedPageBreak/>
              <w:t>نیت خود را از مشارکت در کافه‌لید بیان کنید.</w:t>
            </w:r>
          </w:p>
        </w:tc>
      </w:tr>
      <w:tr w:rsidR="00362861" w:rsidRPr="006D08C9" w14:paraId="4CC24FB2" w14:textId="77777777" w:rsidTr="005376F4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</w:tcPr>
          <w:p w14:paraId="5C643A23" w14:textId="77777777" w:rsidR="00A70115" w:rsidRPr="006D08C9" w:rsidRDefault="00A70115" w:rsidP="00362861">
            <w:pPr>
              <w:spacing w:before="20" w:after="20"/>
              <w:rPr>
                <w:rFonts w:cs="B Nazanin"/>
                <w:sz w:val="26"/>
                <w:szCs w:val="26"/>
                <w:rtl/>
              </w:rPr>
            </w:pPr>
          </w:p>
          <w:p w14:paraId="4FAA4477" w14:textId="77777777" w:rsidR="00362861" w:rsidRDefault="006D08C9" w:rsidP="006D08C9">
            <w:pPr>
              <w:spacing w:before="20" w:after="20"/>
              <w:rPr>
                <w:rFonts w:cs="B Nazani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cs="B Nazanin" w:hint="cs"/>
                <w:b w:val="0"/>
                <w:bCs w:val="0"/>
                <w:sz w:val="26"/>
                <w:szCs w:val="26"/>
                <w:rtl/>
              </w:rPr>
              <w:t>افزایش دانش شخصی در زمینه‌ی فعالیت فعلی و ورود به زمینه‌های جدید در صورت وجود شرایط مناسب در کافه لید.</w:t>
            </w:r>
          </w:p>
          <w:p w14:paraId="07277142" w14:textId="77777777" w:rsidR="006D08C9" w:rsidRDefault="006D08C9" w:rsidP="006D08C9">
            <w:pPr>
              <w:spacing w:before="20" w:after="20"/>
              <w:rPr>
                <w:rFonts w:cs="B Nazani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cs="B Nazanin" w:hint="cs"/>
                <w:b w:val="0"/>
                <w:bCs w:val="0"/>
                <w:sz w:val="26"/>
                <w:szCs w:val="26"/>
                <w:rtl/>
              </w:rPr>
              <w:t>کسب تجربه و ارتقا شخصی</w:t>
            </w:r>
          </w:p>
          <w:p w14:paraId="216C2489" w14:textId="34D26989" w:rsidR="006D08C9" w:rsidRPr="006D08C9" w:rsidRDefault="006D08C9" w:rsidP="006D08C9">
            <w:pPr>
              <w:spacing w:before="20" w:after="20"/>
              <w:rPr>
                <w:rFonts w:cs="B Nazanin"/>
                <w:b w:val="0"/>
                <w:bCs w:val="0"/>
                <w:sz w:val="26"/>
                <w:szCs w:val="26"/>
                <w:rtl/>
              </w:rPr>
            </w:pPr>
          </w:p>
        </w:tc>
      </w:tr>
      <w:tr w:rsidR="00362861" w:rsidRPr="006D08C9" w14:paraId="6A35D91C" w14:textId="77777777" w:rsidTr="0053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</w:tcPr>
          <w:p w14:paraId="2A326412" w14:textId="28C24A32" w:rsidR="00362861" w:rsidRPr="006D08C9" w:rsidRDefault="00362861" w:rsidP="00362861">
            <w:pPr>
              <w:spacing w:before="20" w:after="20"/>
              <w:rPr>
                <w:rFonts w:cs="B Nazanin"/>
                <w:b w:val="0"/>
                <w:bCs w:val="0"/>
                <w:sz w:val="26"/>
                <w:szCs w:val="26"/>
                <w:rtl/>
              </w:rPr>
            </w:pPr>
            <w:r w:rsidRPr="006D08C9">
              <w:rPr>
                <w:rFonts w:cs="B Nazanin" w:hint="cs"/>
                <w:sz w:val="28"/>
                <w:szCs w:val="28"/>
                <w:rtl/>
              </w:rPr>
              <w:t xml:space="preserve">امکان برداشتن چه مسئولیت هایی را دارید :  </w:t>
            </w:r>
          </w:p>
        </w:tc>
      </w:tr>
      <w:tr w:rsidR="00362861" w:rsidRPr="006D08C9" w14:paraId="3C8F01D4" w14:textId="77777777" w:rsidTr="005376F4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</w:tcPr>
          <w:tbl>
            <w:tblPr>
              <w:tblStyle w:val="GridTable4-Accent2"/>
              <w:tblpPr w:leftFromText="180" w:rightFromText="180" w:horzAnchor="margin" w:tblpY="402"/>
              <w:tblOverlap w:val="never"/>
              <w:bidiVisual/>
              <w:tblW w:w="9231" w:type="dxa"/>
              <w:tblLook w:val="04A0" w:firstRow="1" w:lastRow="0" w:firstColumn="1" w:lastColumn="0" w:noHBand="0" w:noVBand="1"/>
            </w:tblPr>
            <w:tblGrid>
              <w:gridCol w:w="2307"/>
              <w:gridCol w:w="2308"/>
              <w:gridCol w:w="2308"/>
              <w:gridCol w:w="2308"/>
            </w:tblGrid>
            <w:tr w:rsidR="00362861" w:rsidRPr="006D08C9" w14:paraId="7AB7E05F" w14:textId="77777777" w:rsidTr="006C337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7" w:type="dxa"/>
                </w:tcPr>
                <w:p w14:paraId="669494DE" w14:textId="77777777" w:rsidR="00362861" w:rsidRPr="006D08C9" w:rsidRDefault="00362861" w:rsidP="00362861">
                  <w:pPr>
                    <w:spacing w:before="20" w:after="20"/>
                    <w:rPr>
                      <w:rFonts w:cs="B Nazanin"/>
                      <w:sz w:val="26"/>
                      <w:szCs w:val="26"/>
                      <w:rtl/>
                    </w:rPr>
                  </w:pPr>
                  <w:r w:rsidRPr="006D08C9">
                    <w:rPr>
                      <w:rFonts w:cs="B Nazanin" w:hint="cs"/>
                      <w:sz w:val="26"/>
                      <w:szCs w:val="26"/>
                    </w:rPr>
                    <w:sym w:font="Wingdings 2" w:char="F0A3"/>
                  </w:r>
                  <w:r w:rsidRPr="006D08C9">
                    <w:rPr>
                      <w:rFonts w:cs="B Nazanin" w:hint="cs"/>
                      <w:sz w:val="26"/>
                      <w:szCs w:val="26"/>
                      <w:rtl/>
                    </w:rPr>
                    <w:t xml:space="preserve"> اداری/پشتیبانی</w:t>
                  </w:r>
                </w:p>
              </w:tc>
              <w:tc>
                <w:tcPr>
                  <w:tcW w:w="2308" w:type="dxa"/>
                </w:tcPr>
                <w:p w14:paraId="6D1FF451" w14:textId="77777777" w:rsidR="00362861" w:rsidRPr="006D08C9" w:rsidRDefault="00362861" w:rsidP="00362861">
                  <w:pPr>
                    <w:spacing w:before="20" w:after="2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b w:val="0"/>
                      <w:bCs w:val="0"/>
                      <w:sz w:val="26"/>
                      <w:szCs w:val="26"/>
                    </w:rPr>
                  </w:pPr>
                  <w:r w:rsidRPr="006D08C9">
                    <w:rPr>
                      <w:rFonts w:cs="B Nazanin" w:hint="cs"/>
                      <w:sz w:val="26"/>
                      <w:szCs w:val="26"/>
                    </w:rPr>
                    <w:sym w:font="Wingdings 2" w:char="F0A3"/>
                  </w:r>
                  <w:r w:rsidRPr="006D08C9">
                    <w:rPr>
                      <w:rFonts w:cs="B Nazanin" w:hint="cs"/>
                      <w:sz w:val="26"/>
                      <w:szCs w:val="26"/>
                      <w:rtl/>
                    </w:rPr>
                    <w:t xml:space="preserve"> بازاریابی</w:t>
                  </w:r>
                </w:p>
              </w:tc>
              <w:tc>
                <w:tcPr>
                  <w:tcW w:w="2308" w:type="dxa"/>
                </w:tcPr>
                <w:p w14:paraId="7DECC84D" w14:textId="1C73BF8C" w:rsidR="00362861" w:rsidRPr="006D08C9" w:rsidRDefault="000F1FB7" w:rsidP="00362861">
                  <w:pPr>
                    <w:spacing w:before="20" w:after="2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b w:val="0"/>
                      <w:bCs w:val="0"/>
                      <w:sz w:val="26"/>
                      <w:szCs w:val="26"/>
                    </w:rPr>
                  </w:pPr>
                  <w:r>
                    <w:rPr>
                      <w:rFonts w:cs="B Nazanin" w:hint="cs"/>
                      <w:sz w:val="26"/>
                      <w:szCs w:val="26"/>
                    </w:rPr>
                    <w:sym w:font="Wingdings 2" w:char="F050"/>
                  </w:r>
                  <w:r w:rsidR="00362861" w:rsidRPr="006D08C9">
                    <w:rPr>
                      <w:rFonts w:cs="B Nazanin" w:hint="cs"/>
                      <w:sz w:val="26"/>
                      <w:szCs w:val="26"/>
                      <w:rtl/>
                    </w:rPr>
                    <w:t xml:space="preserve"> توسعه</w:t>
                  </w:r>
                </w:p>
              </w:tc>
              <w:tc>
                <w:tcPr>
                  <w:tcW w:w="2308" w:type="dxa"/>
                </w:tcPr>
                <w:p w14:paraId="7FCD1BFE" w14:textId="5F4AEBA0" w:rsidR="00362861" w:rsidRPr="006D08C9" w:rsidRDefault="00362861" w:rsidP="00362861">
                  <w:pPr>
                    <w:spacing w:before="20" w:after="2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b w:val="0"/>
                      <w:bCs w:val="0"/>
                      <w:sz w:val="26"/>
                      <w:szCs w:val="26"/>
                    </w:rPr>
                  </w:pPr>
                  <w:r w:rsidRPr="006D08C9">
                    <w:rPr>
                      <w:rFonts w:cs="B Nazanin" w:hint="cs"/>
                      <w:sz w:val="26"/>
                      <w:szCs w:val="26"/>
                    </w:rPr>
                    <w:sym w:font="Wingdings 2" w:char="F0A3"/>
                  </w:r>
                  <w:r w:rsidRPr="006D08C9">
                    <w:rPr>
                      <w:rFonts w:cs="B Nazanin" w:hint="cs"/>
                      <w:sz w:val="26"/>
                      <w:szCs w:val="26"/>
                      <w:rtl/>
                    </w:rPr>
                    <w:t xml:space="preserve"> برندینگ</w:t>
                  </w:r>
                </w:p>
              </w:tc>
            </w:tr>
            <w:tr w:rsidR="00362861" w:rsidRPr="006D08C9" w14:paraId="3D9E254A" w14:textId="77777777" w:rsidTr="006C337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7" w:type="dxa"/>
                </w:tcPr>
                <w:p w14:paraId="7B279B83" w14:textId="0445C075" w:rsidR="00362861" w:rsidRPr="006D08C9" w:rsidRDefault="00362861" w:rsidP="00362861">
                  <w:pPr>
                    <w:spacing w:before="20" w:after="20"/>
                    <w:rPr>
                      <w:rFonts w:cs="B Nazanin"/>
                    </w:rPr>
                  </w:pPr>
                  <w:r w:rsidRPr="006D08C9">
                    <w:rPr>
                      <w:rFonts w:cs="B Nazanin" w:hint="cs"/>
                      <w:b w:val="0"/>
                      <w:bCs w:val="0"/>
                    </w:rPr>
                    <w:sym w:font="Wingdings 2" w:char="F0A3"/>
                  </w:r>
                  <w:r w:rsidRPr="006D08C9">
                    <w:rPr>
                      <w:rFonts w:cs="B Nazanin" w:hint="cs"/>
                      <w:b w:val="0"/>
                      <w:bCs w:val="0"/>
                      <w:rtl/>
                    </w:rPr>
                    <w:t xml:space="preserve"> اداری/دفتری</w:t>
                  </w:r>
                </w:p>
              </w:tc>
              <w:tc>
                <w:tcPr>
                  <w:tcW w:w="2308" w:type="dxa"/>
                </w:tcPr>
                <w:p w14:paraId="3985EC4C" w14:textId="77777777" w:rsidR="00362861" w:rsidRPr="006D08C9" w:rsidRDefault="00362861" w:rsidP="00362861">
                  <w:pPr>
                    <w:spacing w:before="20" w:after="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</w:rPr>
                  </w:pPr>
                  <w:r w:rsidRPr="006D08C9">
                    <w:rPr>
                      <w:rFonts w:cs="B Nazanin" w:hint="cs"/>
                    </w:rPr>
                    <w:sym w:font="Wingdings 2" w:char="F0A3"/>
                  </w:r>
                  <w:r w:rsidRPr="006D08C9">
                    <w:rPr>
                      <w:rFonts w:cs="B Nazanin" w:hint="cs"/>
                      <w:rtl/>
                    </w:rPr>
                    <w:t xml:space="preserve"> دیجیتال مارکتینگ</w:t>
                  </w:r>
                </w:p>
              </w:tc>
              <w:tc>
                <w:tcPr>
                  <w:tcW w:w="2308" w:type="dxa"/>
                </w:tcPr>
                <w:p w14:paraId="61C6F540" w14:textId="4FBBE4DA" w:rsidR="00362861" w:rsidRPr="006D08C9" w:rsidRDefault="00C428D6" w:rsidP="00362861">
                  <w:pPr>
                    <w:spacing w:before="20" w:after="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</w:rPr>
                  </w:pPr>
                  <w:r>
                    <w:rPr>
                      <w:rFonts w:cs="B Nazanin" w:hint="cs"/>
                    </w:rPr>
                    <w:sym w:font="Wingdings 2" w:char="F0A2"/>
                  </w:r>
                  <w:r w:rsidR="00362861" w:rsidRPr="006D08C9">
                    <w:rPr>
                      <w:rFonts w:cs="B Nazanin" w:hint="cs"/>
                      <w:rtl/>
                    </w:rPr>
                    <w:t xml:space="preserve"> برنامه نویسی فرانت اند</w:t>
                  </w:r>
                </w:p>
              </w:tc>
              <w:tc>
                <w:tcPr>
                  <w:tcW w:w="2308" w:type="dxa"/>
                </w:tcPr>
                <w:p w14:paraId="28BB89B1" w14:textId="1330E91E" w:rsidR="00362861" w:rsidRPr="006D08C9" w:rsidRDefault="00362861" w:rsidP="00362861">
                  <w:pPr>
                    <w:spacing w:before="20" w:after="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rtl/>
                    </w:rPr>
                  </w:pPr>
                  <w:r w:rsidRPr="006D08C9">
                    <w:rPr>
                      <w:rFonts w:cs="B Nazanin" w:hint="cs"/>
                    </w:rPr>
                    <w:sym w:font="Wingdings 2" w:char="F0A3"/>
                  </w:r>
                  <w:r w:rsidRPr="006D08C9">
                    <w:rPr>
                      <w:rFonts w:cs="B Nazanin" w:hint="cs"/>
                      <w:rtl/>
                    </w:rPr>
                    <w:t xml:space="preserve"> کارشناسی برند</w:t>
                  </w:r>
                </w:p>
              </w:tc>
            </w:tr>
            <w:tr w:rsidR="00362861" w:rsidRPr="006D08C9" w14:paraId="6D95B709" w14:textId="77777777" w:rsidTr="006C337F">
              <w:trPr>
                <w:trHeight w:val="3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7" w:type="dxa"/>
                </w:tcPr>
                <w:p w14:paraId="7709677D" w14:textId="6B3E1647" w:rsidR="00362861" w:rsidRPr="006D08C9" w:rsidRDefault="00362861" w:rsidP="00362861">
                  <w:pPr>
                    <w:spacing w:before="20" w:after="20"/>
                    <w:rPr>
                      <w:rFonts w:cs="B Nazanin"/>
                    </w:rPr>
                  </w:pPr>
                  <w:r w:rsidRPr="006D08C9">
                    <w:rPr>
                      <w:rFonts w:cs="B Nazanin" w:hint="cs"/>
                      <w:b w:val="0"/>
                      <w:bCs w:val="0"/>
                    </w:rPr>
                    <w:sym w:font="Wingdings 2" w:char="F0A3"/>
                  </w:r>
                  <w:r w:rsidRPr="006D08C9">
                    <w:rPr>
                      <w:rFonts w:cs="B Nazanin" w:hint="cs"/>
                      <w:b w:val="0"/>
                      <w:bCs w:val="0"/>
                      <w:rtl/>
                    </w:rPr>
                    <w:t xml:space="preserve"> مالی و حسابداری</w:t>
                  </w:r>
                </w:p>
              </w:tc>
              <w:tc>
                <w:tcPr>
                  <w:tcW w:w="2308" w:type="dxa"/>
                </w:tcPr>
                <w:p w14:paraId="3ED41DEC" w14:textId="2480D937" w:rsidR="00362861" w:rsidRPr="006D08C9" w:rsidRDefault="00362861" w:rsidP="00362861">
                  <w:pPr>
                    <w:spacing w:before="20" w:after="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</w:rPr>
                  </w:pPr>
                  <w:r w:rsidRPr="006D08C9">
                    <w:rPr>
                      <w:rFonts w:cs="B Nazanin" w:hint="cs"/>
                    </w:rPr>
                    <w:sym w:font="Wingdings 2" w:char="F0A3"/>
                  </w:r>
                  <w:r w:rsidRPr="006D08C9">
                    <w:rPr>
                      <w:rFonts w:cs="B Nazanin" w:hint="cs"/>
                      <w:rtl/>
                    </w:rPr>
                    <w:t xml:space="preserve"> تحلیل داده</w:t>
                  </w:r>
                </w:p>
              </w:tc>
              <w:tc>
                <w:tcPr>
                  <w:tcW w:w="2308" w:type="dxa"/>
                </w:tcPr>
                <w:p w14:paraId="6A8CB5C8" w14:textId="3F3233E5" w:rsidR="00362861" w:rsidRPr="006D08C9" w:rsidRDefault="006D08C9" w:rsidP="00362861">
                  <w:pPr>
                    <w:spacing w:before="20" w:after="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</w:rPr>
                  </w:pPr>
                  <w:r>
                    <w:rPr>
                      <w:rFonts w:cs="B Nazanin" w:hint="cs"/>
                    </w:rPr>
                    <w:sym w:font="Wingdings 2" w:char="F0A2"/>
                  </w:r>
                  <w:r w:rsidR="00362861" w:rsidRPr="006D08C9">
                    <w:rPr>
                      <w:rFonts w:cs="B Nazanin" w:hint="cs"/>
                      <w:rtl/>
                    </w:rPr>
                    <w:t xml:space="preserve"> برنامه نویسی </w:t>
                  </w:r>
                  <w:r w:rsidR="00435AA3" w:rsidRPr="006D08C9">
                    <w:rPr>
                      <w:rFonts w:cs="B Nazanin" w:hint="cs"/>
                      <w:rtl/>
                    </w:rPr>
                    <w:t>جاوا اسکریپت</w:t>
                  </w:r>
                </w:p>
              </w:tc>
              <w:tc>
                <w:tcPr>
                  <w:tcW w:w="2308" w:type="dxa"/>
                </w:tcPr>
                <w:p w14:paraId="3326ABB3" w14:textId="6C21D32C" w:rsidR="00362861" w:rsidRPr="006D08C9" w:rsidRDefault="00362861" w:rsidP="00362861">
                  <w:pPr>
                    <w:spacing w:before="20" w:after="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</w:rPr>
                  </w:pPr>
                  <w:r w:rsidRPr="006D08C9">
                    <w:rPr>
                      <w:rFonts w:cs="B Nazanin" w:hint="cs"/>
                    </w:rPr>
                    <w:sym w:font="Wingdings 2" w:char="F0A3"/>
                  </w:r>
                  <w:r w:rsidRPr="006D08C9">
                    <w:rPr>
                      <w:rFonts w:cs="B Nazanin" w:hint="cs"/>
                      <w:rtl/>
                    </w:rPr>
                    <w:t xml:space="preserve"> گرافیک</w:t>
                  </w:r>
                  <w:r w:rsidR="005B2387" w:rsidRPr="006D08C9">
                    <w:rPr>
                      <w:rFonts w:cs="B Nazanin" w:hint="cs"/>
                      <w:rtl/>
                    </w:rPr>
                    <w:t>/موشن</w:t>
                  </w:r>
                </w:p>
              </w:tc>
            </w:tr>
            <w:tr w:rsidR="00362861" w:rsidRPr="006D08C9" w14:paraId="2298118A" w14:textId="77777777" w:rsidTr="006C337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7" w:type="dxa"/>
                </w:tcPr>
                <w:p w14:paraId="239BB946" w14:textId="488C481D" w:rsidR="00362861" w:rsidRPr="006D08C9" w:rsidRDefault="00362861" w:rsidP="00362861">
                  <w:pPr>
                    <w:spacing w:before="20" w:after="20"/>
                    <w:rPr>
                      <w:rFonts w:cs="B Nazanin"/>
                    </w:rPr>
                  </w:pPr>
                  <w:r w:rsidRPr="006D08C9">
                    <w:rPr>
                      <w:rFonts w:cs="B Nazanin" w:hint="cs"/>
                      <w:b w:val="0"/>
                      <w:bCs w:val="0"/>
                    </w:rPr>
                    <w:sym w:font="Wingdings 2" w:char="F0A3"/>
                  </w:r>
                  <w:r w:rsidRPr="006D08C9">
                    <w:rPr>
                      <w:rFonts w:cs="B Nazanin" w:hint="cs"/>
                      <w:b w:val="0"/>
                      <w:bCs w:val="0"/>
                      <w:rtl/>
                    </w:rPr>
                    <w:t xml:space="preserve"> توسعه منابع انسانی</w:t>
                  </w:r>
                </w:p>
              </w:tc>
              <w:tc>
                <w:tcPr>
                  <w:tcW w:w="2308" w:type="dxa"/>
                </w:tcPr>
                <w:p w14:paraId="281F8693" w14:textId="26665040" w:rsidR="00362861" w:rsidRPr="006D08C9" w:rsidRDefault="00362861" w:rsidP="00362861">
                  <w:pPr>
                    <w:spacing w:before="20" w:after="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</w:rPr>
                  </w:pPr>
                  <w:r w:rsidRPr="006D08C9">
                    <w:rPr>
                      <w:rFonts w:cs="B Nazanin" w:hint="cs"/>
                    </w:rPr>
                    <w:sym w:font="Wingdings 2" w:char="F0A3"/>
                  </w:r>
                  <w:r w:rsidRPr="006D08C9">
                    <w:rPr>
                      <w:rFonts w:cs="B Nazanin" w:hint="cs"/>
                      <w:rtl/>
                    </w:rPr>
                    <w:t xml:space="preserve"> تبلیغات گوگل ادز</w:t>
                  </w:r>
                </w:p>
              </w:tc>
              <w:tc>
                <w:tcPr>
                  <w:tcW w:w="2308" w:type="dxa"/>
                </w:tcPr>
                <w:p w14:paraId="5C7A8E91" w14:textId="72D4D57E" w:rsidR="00362861" w:rsidRPr="006D08C9" w:rsidRDefault="00362861" w:rsidP="00362861">
                  <w:pPr>
                    <w:spacing w:before="20" w:after="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</w:rPr>
                  </w:pPr>
                  <w:r w:rsidRPr="006D08C9">
                    <w:rPr>
                      <w:rFonts w:cs="B Nazanin" w:hint="cs"/>
                    </w:rPr>
                    <w:sym w:font="Wingdings 2" w:char="F0A3"/>
                  </w:r>
                  <w:r w:rsidRPr="006D08C9">
                    <w:rPr>
                      <w:rFonts w:cs="B Nazanin" w:hint="cs"/>
                      <w:rtl/>
                    </w:rPr>
                    <w:t xml:space="preserve"> </w:t>
                  </w:r>
                  <w:r w:rsidR="00435AA3" w:rsidRPr="006D08C9">
                    <w:rPr>
                      <w:rFonts w:cs="B Nazanin" w:hint="cs"/>
                      <w:rtl/>
                    </w:rPr>
                    <w:t>برنامه نویسی بک اند</w:t>
                  </w:r>
                </w:p>
              </w:tc>
              <w:tc>
                <w:tcPr>
                  <w:tcW w:w="2308" w:type="dxa"/>
                </w:tcPr>
                <w:p w14:paraId="64BC305B" w14:textId="6AF8F378" w:rsidR="00362861" w:rsidRPr="006D08C9" w:rsidRDefault="00362861" w:rsidP="00362861">
                  <w:pPr>
                    <w:spacing w:before="20" w:after="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</w:rPr>
                  </w:pPr>
                  <w:r w:rsidRPr="006D08C9">
                    <w:rPr>
                      <w:rFonts w:cs="B Nazanin" w:hint="cs"/>
                    </w:rPr>
                    <w:sym w:font="Wingdings 2" w:char="F0A3"/>
                  </w:r>
                  <w:r w:rsidRPr="006D08C9">
                    <w:rPr>
                      <w:rFonts w:cs="B Nazanin" w:hint="cs"/>
                      <w:rtl/>
                    </w:rPr>
                    <w:t xml:space="preserve"> عکاسی</w:t>
                  </w:r>
                  <w:r w:rsidR="005B2387" w:rsidRPr="006D08C9">
                    <w:rPr>
                      <w:rFonts w:cs="B Nazanin" w:hint="cs"/>
                      <w:rtl/>
                    </w:rPr>
                    <w:t>/</w:t>
                  </w:r>
                  <w:r w:rsidRPr="006D08C9">
                    <w:rPr>
                      <w:rFonts w:cs="B Nazanin" w:hint="cs"/>
                      <w:rtl/>
                    </w:rPr>
                    <w:t>تدوین</w:t>
                  </w:r>
                </w:p>
              </w:tc>
            </w:tr>
            <w:tr w:rsidR="00362861" w:rsidRPr="006D08C9" w14:paraId="2BA4FB2F" w14:textId="77777777" w:rsidTr="006C337F">
              <w:trPr>
                <w:trHeight w:val="3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7" w:type="dxa"/>
                </w:tcPr>
                <w:p w14:paraId="3EE5A5FD" w14:textId="4E6EC44D" w:rsidR="00362861" w:rsidRPr="006D08C9" w:rsidRDefault="00362861" w:rsidP="00362861">
                  <w:pPr>
                    <w:spacing w:before="20" w:after="20"/>
                    <w:rPr>
                      <w:rFonts w:cs="B Nazanin"/>
                      <w:b w:val="0"/>
                      <w:bCs w:val="0"/>
                    </w:rPr>
                  </w:pPr>
                  <w:r w:rsidRPr="006D08C9">
                    <w:rPr>
                      <w:rFonts w:cs="B Nazanin" w:hint="cs"/>
                      <w:b w:val="0"/>
                      <w:bCs w:val="0"/>
                    </w:rPr>
                    <w:sym w:font="Wingdings 2" w:char="F0A3"/>
                  </w:r>
                  <w:r w:rsidRPr="006D08C9">
                    <w:rPr>
                      <w:rFonts w:cs="B Nazanin" w:hint="cs"/>
                      <w:b w:val="0"/>
                      <w:bCs w:val="0"/>
                      <w:rtl/>
                    </w:rPr>
                    <w:t xml:space="preserve"> روابط عمومی </w:t>
                  </w:r>
                </w:p>
              </w:tc>
              <w:tc>
                <w:tcPr>
                  <w:tcW w:w="2308" w:type="dxa"/>
                </w:tcPr>
                <w:p w14:paraId="0B1D9FFF" w14:textId="4DB9DE03" w:rsidR="00362861" w:rsidRPr="006D08C9" w:rsidRDefault="00362861" w:rsidP="00362861">
                  <w:pPr>
                    <w:spacing w:before="20" w:after="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</w:rPr>
                  </w:pPr>
                  <w:r w:rsidRPr="006D08C9">
                    <w:rPr>
                      <w:rFonts w:cs="B Nazanin" w:hint="cs"/>
                    </w:rPr>
                    <w:sym w:font="Wingdings 2" w:char="F0A3"/>
                  </w:r>
                  <w:r w:rsidRPr="006D08C9">
                    <w:rPr>
                      <w:rFonts w:cs="B Nazanin" w:hint="cs"/>
                      <w:rtl/>
                    </w:rPr>
                    <w:t xml:space="preserve"> سئو و بهینه سازی</w:t>
                  </w:r>
                </w:p>
              </w:tc>
              <w:tc>
                <w:tcPr>
                  <w:tcW w:w="2308" w:type="dxa"/>
                </w:tcPr>
                <w:p w14:paraId="0A8FBF40" w14:textId="6334B6A8" w:rsidR="00362861" w:rsidRPr="006D08C9" w:rsidRDefault="00362861" w:rsidP="00362861">
                  <w:pPr>
                    <w:spacing w:before="20" w:after="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</w:rPr>
                  </w:pPr>
                  <w:r w:rsidRPr="006D08C9">
                    <w:rPr>
                      <w:rFonts w:cs="B Nazanin" w:hint="cs"/>
                    </w:rPr>
                    <w:sym w:font="Wingdings 2" w:char="F0A3"/>
                  </w:r>
                  <w:r w:rsidRPr="006D08C9">
                    <w:rPr>
                      <w:rFonts w:cs="B Nazanin" w:hint="cs"/>
                      <w:rtl/>
                    </w:rPr>
                    <w:t xml:space="preserve"> </w:t>
                  </w:r>
                  <w:r w:rsidR="00435AA3" w:rsidRPr="006D08C9">
                    <w:rPr>
                      <w:rFonts w:cs="B Nazanin" w:hint="cs"/>
                      <w:rtl/>
                    </w:rPr>
                    <w:t>طراحی رابط کاربری</w:t>
                  </w:r>
                </w:p>
              </w:tc>
              <w:tc>
                <w:tcPr>
                  <w:tcW w:w="2308" w:type="dxa"/>
                </w:tcPr>
                <w:p w14:paraId="47A8A3E9" w14:textId="38EB0498" w:rsidR="00362861" w:rsidRPr="006D08C9" w:rsidRDefault="00362861" w:rsidP="00362861">
                  <w:pPr>
                    <w:spacing w:before="20" w:after="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</w:rPr>
                  </w:pPr>
                  <w:r w:rsidRPr="006D08C9">
                    <w:rPr>
                      <w:rFonts w:cs="B Nazanin" w:hint="cs"/>
                    </w:rPr>
                    <w:sym w:font="Wingdings 2" w:char="F0A3"/>
                  </w:r>
                  <w:r w:rsidRPr="006D08C9">
                    <w:rPr>
                      <w:rFonts w:cs="B Nazanin" w:hint="cs"/>
                      <w:rtl/>
                    </w:rPr>
                    <w:t xml:space="preserve"> تولید و بازاریابی محتوا</w:t>
                  </w:r>
                </w:p>
              </w:tc>
            </w:tr>
            <w:tr w:rsidR="00362861" w:rsidRPr="006D08C9" w14:paraId="203D04D2" w14:textId="77777777" w:rsidTr="006C337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7" w:type="dxa"/>
                </w:tcPr>
                <w:p w14:paraId="26C34B07" w14:textId="37250A1D" w:rsidR="00362861" w:rsidRPr="006D08C9" w:rsidRDefault="00362861" w:rsidP="00362861">
                  <w:pPr>
                    <w:spacing w:before="20" w:after="20"/>
                    <w:rPr>
                      <w:rFonts w:cs="B Nazanin"/>
                    </w:rPr>
                  </w:pPr>
                  <w:r w:rsidRPr="006D08C9">
                    <w:rPr>
                      <w:rFonts w:cs="B Nazanin" w:hint="cs"/>
                      <w:b w:val="0"/>
                      <w:bCs w:val="0"/>
                    </w:rPr>
                    <w:sym w:font="Wingdings 2" w:char="F0A3"/>
                  </w:r>
                  <w:r w:rsidRPr="006D08C9">
                    <w:rPr>
                      <w:rFonts w:cs="B Nazanin" w:hint="cs"/>
                      <w:b w:val="0"/>
                      <w:bCs w:val="0"/>
                      <w:rtl/>
                    </w:rPr>
                    <w:t xml:space="preserve"> مدیریت ارتباط با مشتری</w:t>
                  </w:r>
                </w:p>
              </w:tc>
              <w:tc>
                <w:tcPr>
                  <w:tcW w:w="2308" w:type="dxa"/>
                </w:tcPr>
                <w:p w14:paraId="2D220D1B" w14:textId="6E86F540" w:rsidR="00362861" w:rsidRPr="006D08C9" w:rsidRDefault="00362861" w:rsidP="00362861">
                  <w:pPr>
                    <w:spacing w:before="20" w:after="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</w:rPr>
                  </w:pPr>
                  <w:r w:rsidRPr="006D08C9">
                    <w:rPr>
                      <w:rFonts w:cs="B Nazanin" w:hint="cs"/>
                    </w:rPr>
                    <w:sym w:font="Wingdings 2" w:char="F0A3"/>
                  </w:r>
                  <w:r w:rsidRPr="006D08C9">
                    <w:rPr>
                      <w:rFonts w:cs="B Nazanin" w:hint="cs"/>
                      <w:rtl/>
                    </w:rPr>
                    <w:t xml:space="preserve"> فروش</w:t>
                  </w:r>
                </w:p>
              </w:tc>
              <w:tc>
                <w:tcPr>
                  <w:tcW w:w="2308" w:type="dxa"/>
                </w:tcPr>
                <w:p w14:paraId="0E5D9C2E" w14:textId="1BB2ABC0" w:rsidR="00362861" w:rsidRPr="006D08C9" w:rsidRDefault="00362861" w:rsidP="00362861">
                  <w:pPr>
                    <w:spacing w:before="20" w:after="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</w:rPr>
                  </w:pPr>
                  <w:r w:rsidRPr="006D08C9">
                    <w:rPr>
                      <w:rFonts w:cs="B Nazanin" w:hint="cs"/>
                    </w:rPr>
                    <w:sym w:font="Wingdings 2" w:char="F0A3"/>
                  </w:r>
                  <w:r w:rsidRPr="006D08C9">
                    <w:rPr>
                      <w:rFonts w:cs="B Nazanin" w:hint="cs"/>
                      <w:rtl/>
                    </w:rPr>
                    <w:t xml:space="preserve"> </w:t>
                  </w:r>
                  <w:r w:rsidR="00435AA3" w:rsidRPr="006D08C9">
                    <w:rPr>
                      <w:rFonts w:cs="B Nazanin" w:hint="cs"/>
                      <w:rtl/>
                    </w:rPr>
                    <w:t>طراحی تجربه کاربری</w:t>
                  </w:r>
                </w:p>
              </w:tc>
              <w:tc>
                <w:tcPr>
                  <w:tcW w:w="2308" w:type="dxa"/>
                </w:tcPr>
                <w:p w14:paraId="383D3C3F" w14:textId="0A8511CC" w:rsidR="00362861" w:rsidRPr="006D08C9" w:rsidRDefault="00362861" w:rsidP="00362861">
                  <w:pPr>
                    <w:spacing w:before="20" w:after="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</w:rPr>
                  </w:pPr>
                  <w:r w:rsidRPr="006D08C9">
                    <w:rPr>
                      <w:rFonts w:cs="B Nazanin" w:hint="cs"/>
                    </w:rPr>
                    <w:sym w:font="Wingdings 2" w:char="F0A3"/>
                  </w:r>
                  <w:r w:rsidRPr="006D08C9">
                    <w:rPr>
                      <w:rFonts w:cs="B Nazanin" w:hint="cs"/>
                      <w:rtl/>
                    </w:rPr>
                    <w:t xml:space="preserve"> مدیریت پیج اینستاگرام</w:t>
                  </w:r>
                </w:p>
              </w:tc>
            </w:tr>
          </w:tbl>
          <w:p w14:paraId="057A36A5" w14:textId="0FEDD112" w:rsidR="00362861" w:rsidRPr="006D08C9" w:rsidRDefault="00362861" w:rsidP="00362861">
            <w:pPr>
              <w:spacing w:before="20" w:after="2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362861" w:rsidRPr="006D08C9" w14:paraId="7F8DC3AE" w14:textId="77777777" w:rsidTr="0053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  <w:vAlign w:val="center"/>
          </w:tcPr>
          <w:p w14:paraId="557834C8" w14:textId="699F67D2" w:rsidR="00362861" w:rsidRPr="006D08C9" w:rsidRDefault="00362861" w:rsidP="00362861">
            <w:pPr>
              <w:spacing w:before="20" w:after="20"/>
              <w:rPr>
                <w:rFonts w:cs="B Nazanin"/>
                <w:sz w:val="26"/>
                <w:szCs w:val="26"/>
                <w:rtl/>
              </w:rPr>
            </w:pPr>
            <w:r w:rsidRPr="006D08C9">
              <w:rPr>
                <w:rFonts w:cs="B Nazanin" w:hint="cs"/>
                <w:sz w:val="26"/>
                <w:szCs w:val="26"/>
                <w:rtl/>
              </w:rPr>
              <w:t>جایگاه درخواستی خود را شرح دهید.</w:t>
            </w:r>
          </w:p>
        </w:tc>
      </w:tr>
      <w:tr w:rsidR="00362861" w:rsidRPr="006D08C9" w14:paraId="5352AC26" w14:textId="77777777" w:rsidTr="005376F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</w:tcPr>
          <w:p w14:paraId="04EE447C" w14:textId="77777777" w:rsidR="00291721" w:rsidRDefault="00C428D6" w:rsidP="000F1FB7">
            <w:pPr>
              <w:spacing w:before="20" w:after="20"/>
              <w:rPr>
                <w:rFonts w:cs="B Nazanin"/>
                <w:b w:val="0"/>
                <w:bCs w:val="0"/>
                <w:sz w:val="26"/>
                <w:szCs w:val="26"/>
                <w:lang w:val="en-CA"/>
              </w:rPr>
            </w:pPr>
            <w:r>
              <w:rPr>
                <w:rFonts w:cs="B Nazanin" w:hint="cs"/>
                <w:b w:val="0"/>
                <w:bCs w:val="0"/>
                <w:sz w:val="26"/>
                <w:szCs w:val="26"/>
                <w:rtl/>
              </w:rPr>
              <w:t>برنامه‌نویس فرانت اند</w:t>
            </w:r>
            <w:r w:rsidR="000F1FB7">
              <w:rPr>
                <w:rFonts w:cs="B Nazanin" w:hint="cs"/>
                <w:b w:val="0"/>
                <w:bCs w:val="0"/>
                <w:sz w:val="26"/>
                <w:szCs w:val="26"/>
                <w:rtl/>
              </w:rPr>
              <w:t xml:space="preserve"> </w:t>
            </w:r>
            <w:r w:rsidR="000F1FB7">
              <w:rPr>
                <w:rFonts w:cs="B Nazanin"/>
                <w:b w:val="0"/>
                <w:bCs w:val="0"/>
                <w:sz w:val="26"/>
                <w:szCs w:val="26"/>
                <w:lang w:val="en-CA"/>
              </w:rPr>
              <w:t>React</w:t>
            </w:r>
          </w:p>
          <w:p w14:paraId="0899D1D6" w14:textId="34BE55CC" w:rsidR="00A70115" w:rsidRDefault="00C428D6" w:rsidP="000F1FB7">
            <w:pPr>
              <w:spacing w:before="20" w:after="20"/>
              <w:rPr>
                <w:rFonts w:cs="B Nazanin"/>
                <w:b w:val="0"/>
                <w:bCs w:val="0"/>
                <w:sz w:val="26"/>
                <w:szCs w:val="26"/>
                <w:lang w:val="en-CA"/>
              </w:rPr>
            </w:pPr>
            <w:r>
              <w:rPr>
                <w:rFonts w:cs="B Nazanin" w:hint="cs"/>
                <w:b w:val="0"/>
                <w:bCs w:val="0"/>
                <w:sz w:val="26"/>
                <w:szCs w:val="26"/>
                <w:rtl/>
              </w:rPr>
              <w:t xml:space="preserve"> و درصورت وجود شرایط شروع یادگیری برنامه نویسی سمت سرور با استفاده از </w:t>
            </w:r>
            <w:r>
              <w:rPr>
                <w:rFonts w:cs="B Nazanin"/>
                <w:b w:val="0"/>
                <w:bCs w:val="0"/>
                <w:sz w:val="26"/>
                <w:szCs w:val="26"/>
                <w:lang w:val="en-CA"/>
              </w:rPr>
              <w:t>JavaScript</w:t>
            </w:r>
          </w:p>
          <w:p w14:paraId="67318B98" w14:textId="238B5EBE" w:rsidR="00C428D6" w:rsidRPr="00C428D6" w:rsidRDefault="00C428D6" w:rsidP="00291721">
            <w:pPr>
              <w:spacing w:before="20" w:after="20"/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</w:pPr>
            <w:r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  <w:t>(</w:t>
            </w:r>
            <w:r w:rsidR="000F1FB7">
              <w:rPr>
                <w:b w:val="0"/>
                <w:bCs w:val="0"/>
                <w:sz w:val="26"/>
                <w:szCs w:val="26"/>
                <w:lang w:val="en-CA"/>
              </w:rPr>
              <w:t>N</w:t>
            </w:r>
            <w:r>
              <w:rPr>
                <w:b w:val="0"/>
                <w:bCs w:val="0"/>
                <w:sz w:val="26"/>
                <w:szCs w:val="26"/>
                <w:lang w:val="en-CA"/>
              </w:rPr>
              <w:t xml:space="preserve">ode.js </w:t>
            </w:r>
            <w:r w:rsidR="000F1FB7">
              <w:rPr>
                <w:b w:val="0"/>
                <w:bCs w:val="0"/>
                <w:sz w:val="26"/>
                <w:szCs w:val="26"/>
                <w:lang w:val="en-CA"/>
              </w:rPr>
              <w:t>E</w:t>
            </w:r>
            <w:r>
              <w:rPr>
                <w:b w:val="0"/>
                <w:bCs w:val="0"/>
                <w:sz w:val="26"/>
                <w:szCs w:val="26"/>
                <w:lang w:val="en-CA"/>
              </w:rPr>
              <w:t xml:space="preserve">xpress &amp; </w:t>
            </w:r>
            <w:r w:rsidR="000F1FB7">
              <w:rPr>
                <w:b w:val="0"/>
                <w:bCs w:val="0"/>
                <w:sz w:val="26"/>
                <w:szCs w:val="26"/>
                <w:lang w:val="en-CA"/>
              </w:rPr>
              <w:t>M</w:t>
            </w:r>
            <w:r w:rsidR="00291721">
              <w:rPr>
                <w:b w:val="0"/>
                <w:bCs w:val="0"/>
                <w:sz w:val="26"/>
                <w:szCs w:val="26"/>
                <w:lang w:val="en-CA"/>
              </w:rPr>
              <w:t>ongo DB</w:t>
            </w:r>
            <w:r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  <w:t>)</w:t>
            </w:r>
          </w:p>
          <w:p w14:paraId="6E1FC197" w14:textId="006DD155" w:rsidR="00A70115" w:rsidRPr="006D08C9" w:rsidRDefault="00A70115" w:rsidP="00362861">
            <w:pPr>
              <w:spacing w:before="20" w:after="20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362861" w:rsidRPr="006D08C9" w14:paraId="2DAEE796" w14:textId="77777777" w:rsidTr="0053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1" w:type="dxa"/>
            <w:gridSpan w:val="2"/>
          </w:tcPr>
          <w:p w14:paraId="7C98E10B" w14:textId="29CCF15E" w:rsidR="00362861" w:rsidRPr="006D08C9" w:rsidRDefault="00362861" w:rsidP="00362861">
            <w:pPr>
              <w:spacing w:before="20" w:after="20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D08C9">
              <w:rPr>
                <w:rFonts w:cs="B Nazanin" w:hint="cs"/>
                <w:sz w:val="28"/>
                <w:szCs w:val="28"/>
                <w:rtl/>
              </w:rPr>
              <w:t>مهارت‌ها</w:t>
            </w:r>
          </w:p>
        </w:tc>
        <w:tc>
          <w:tcPr>
            <w:tcW w:w="4656" w:type="dxa"/>
          </w:tcPr>
          <w:p w14:paraId="0FFE6680" w14:textId="532577DB" w:rsidR="00362861" w:rsidRPr="006D08C9" w:rsidRDefault="00362861" w:rsidP="00362861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6D08C9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کمبودها</w:t>
            </w:r>
          </w:p>
        </w:tc>
      </w:tr>
      <w:tr w:rsidR="00362861" w:rsidRPr="006D08C9" w14:paraId="77BE24C5" w14:textId="77777777" w:rsidTr="00EB29F0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1" w:type="dxa"/>
            <w:gridSpan w:val="2"/>
          </w:tcPr>
          <w:p w14:paraId="427DEABE" w14:textId="208C4A16" w:rsidR="00A70115" w:rsidRDefault="00C428D6" w:rsidP="00A70115">
            <w:pPr>
              <w:tabs>
                <w:tab w:val="left" w:pos="1030"/>
              </w:tabs>
              <w:rPr>
                <w:rFonts w:cs="B Nazanin"/>
                <w:sz w:val="26"/>
                <w:szCs w:val="26"/>
                <w:lang w:val="en-CA"/>
              </w:rPr>
            </w:pPr>
            <w:r>
              <w:rPr>
                <w:rFonts w:cs="B Nazanin"/>
                <w:sz w:val="26"/>
                <w:szCs w:val="26"/>
                <w:lang w:val="en-CA"/>
              </w:rPr>
              <w:t xml:space="preserve">HTML5 / CSS3 / Bootstrap 4 / JavaScript / ES6+ / React.js / Redux.js / npm / styled-components / GIT / Socket.io / REST / BEM / JSON / </w:t>
            </w:r>
          </w:p>
          <w:p w14:paraId="5E17DBA4" w14:textId="77777777" w:rsidR="00C428D6" w:rsidRDefault="00C428D6" w:rsidP="00A70115">
            <w:pPr>
              <w:tabs>
                <w:tab w:val="left" w:pos="1030"/>
              </w:tabs>
              <w:rPr>
                <w:rFonts w:cs="B Nazanin"/>
                <w:sz w:val="26"/>
                <w:szCs w:val="26"/>
                <w:lang w:val="en-CA"/>
              </w:rPr>
            </w:pPr>
          </w:p>
          <w:p w14:paraId="2FDA2D29" w14:textId="5B55FF14" w:rsidR="00C428D6" w:rsidRDefault="00C428D6" w:rsidP="00C428D6">
            <w:pPr>
              <w:tabs>
                <w:tab w:val="left" w:pos="1030"/>
              </w:tabs>
              <w:rPr>
                <w:rFonts w:cs="B Nazanin"/>
                <w:sz w:val="26"/>
                <w:szCs w:val="26"/>
                <w:lang w:val="en-CA"/>
              </w:rPr>
            </w:pPr>
            <w:r>
              <w:rPr>
                <w:rFonts w:cs="B Nazanin"/>
                <w:sz w:val="26"/>
                <w:szCs w:val="26"/>
                <w:lang w:val="en-CA"/>
              </w:rPr>
              <w:lastRenderedPageBreak/>
              <w:t>Single page app / progressive web app / responsive web app</w:t>
            </w:r>
          </w:p>
          <w:p w14:paraId="29F729FA" w14:textId="0B337495" w:rsidR="00C428D6" w:rsidRPr="00C428D6" w:rsidRDefault="00C428D6" w:rsidP="00C428D6">
            <w:pPr>
              <w:tabs>
                <w:tab w:val="left" w:pos="1030"/>
              </w:tabs>
              <w:rPr>
                <w:rFonts w:cs="B Nazanin"/>
                <w:sz w:val="26"/>
                <w:szCs w:val="26"/>
                <w:lang w:val="en-CA"/>
              </w:rPr>
            </w:pPr>
          </w:p>
        </w:tc>
        <w:tc>
          <w:tcPr>
            <w:tcW w:w="4656" w:type="dxa"/>
          </w:tcPr>
          <w:p w14:paraId="0A12366A" w14:textId="5A3552B0" w:rsidR="00362861" w:rsidRPr="006D08C9" w:rsidRDefault="00C428D6" w:rsidP="00C428D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b/>
                <w:bCs/>
                <w:sz w:val="26"/>
                <w:szCs w:val="26"/>
                <w:rtl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lastRenderedPageBreak/>
              <w:t>فعالیت و تجربه‌ی اندک در بخش سرور (بک اند و دیتابیس)</w:t>
            </w:r>
          </w:p>
        </w:tc>
      </w:tr>
      <w:tr w:rsidR="008D7EB5" w:rsidRPr="006D08C9" w14:paraId="315AE55D" w14:textId="77777777" w:rsidTr="0053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  <w:vAlign w:val="center"/>
          </w:tcPr>
          <w:p w14:paraId="79E06A4C" w14:textId="071DEF17" w:rsidR="008D7EB5" w:rsidRPr="006D08C9" w:rsidRDefault="008D7EB5" w:rsidP="008D7EB5">
            <w:pPr>
              <w:spacing w:before="20" w:after="20"/>
              <w:rPr>
                <w:rFonts w:cs="B Nazanin"/>
                <w:sz w:val="24"/>
                <w:szCs w:val="24"/>
                <w:rtl/>
              </w:rPr>
            </w:pPr>
            <w:r w:rsidRPr="006D08C9">
              <w:rPr>
                <w:rFonts w:cs="B Nazanin" w:hint="cs"/>
                <w:sz w:val="24"/>
                <w:szCs w:val="24"/>
                <w:rtl/>
              </w:rPr>
              <w:lastRenderedPageBreak/>
              <w:t>از تمامیت</w:t>
            </w:r>
            <w:r w:rsidRPr="006D08C9">
              <w:rPr>
                <w:rFonts w:cs="B Nazanin"/>
                <w:sz w:val="24"/>
                <w:szCs w:val="24"/>
              </w:rPr>
              <w:t xml:space="preserve"> </w:t>
            </w:r>
            <w:r w:rsidRPr="006D08C9">
              <w:rPr>
                <w:rFonts w:cs="B Nazanin" w:hint="cs"/>
                <w:sz w:val="24"/>
                <w:szCs w:val="24"/>
                <w:rtl/>
              </w:rPr>
              <w:t>(</w:t>
            </w:r>
            <w:r w:rsidRPr="006D08C9">
              <w:rPr>
                <w:rFonts w:cs="B Nazanin"/>
                <w:sz w:val="24"/>
                <w:szCs w:val="24"/>
              </w:rPr>
              <w:t>Integrity</w:t>
            </w:r>
            <w:r w:rsidRPr="006D08C9">
              <w:rPr>
                <w:rFonts w:cs="B Nazanin" w:hint="cs"/>
                <w:sz w:val="24"/>
                <w:szCs w:val="24"/>
                <w:rtl/>
              </w:rPr>
              <w:t>) و راهبری چه می‌دانید؟</w:t>
            </w:r>
          </w:p>
        </w:tc>
      </w:tr>
      <w:tr w:rsidR="008D7EB5" w:rsidRPr="006D08C9" w14:paraId="63BF7A56" w14:textId="77777777" w:rsidTr="005376F4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  <w:vAlign w:val="center"/>
          </w:tcPr>
          <w:p w14:paraId="556AC156" w14:textId="270AD468" w:rsidR="008D7EB5" w:rsidRPr="006D08C9" w:rsidRDefault="00432CD7" w:rsidP="008D7EB5">
            <w:pPr>
              <w:spacing w:before="20" w:after="20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پیش از قول انجام کاری، تمام جوانب آن را سنجیده و از انجام آن به نحو قول داده شده اطمینان حاصل کنیم.</w:t>
            </w:r>
          </w:p>
          <w:p w14:paraId="7CFBD24B" w14:textId="2269F1B7" w:rsidR="008D7EB5" w:rsidRPr="006D08C9" w:rsidRDefault="008D7EB5" w:rsidP="008D7EB5">
            <w:pPr>
              <w:spacing w:before="20" w:after="2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435AA3" w:rsidRPr="006D08C9" w14:paraId="2624B871" w14:textId="77777777" w:rsidTr="0053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  <w:vAlign w:val="center"/>
          </w:tcPr>
          <w:p w14:paraId="4127924F" w14:textId="6E26C072" w:rsidR="00435AA3" w:rsidRPr="006D08C9" w:rsidRDefault="00435AA3" w:rsidP="00435AA3">
            <w:pPr>
              <w:spacing w:before="20" w:after="20"/>
              <w:rPr>
                <w:rFonts w:cs="B Nazanin"/>
                <w:sz w:val="24"/>
                <w:szCs w:val="24"/>
                <w:rtl/>
              </w:rPr>
            </w:pPr>
            <w:r w:rsidRPr="006D08C9">
              <w:rPr>
                <w:rFonts w:cs="B Nazanin" w:hint="cs"/>
                <w:sz w:val="24"/>
                <w:szCs w:val="24"/>
                <w:rtl/>
              </w:rPr>
              <w:t xml:space="preserve">اکنون چه توانایی هایی در برنامه نویسی سمت کاربر (فرانت اند) دارید؟ و در کدام مباحث، استاد هستید؟ </w:t>
            </w:r>
            <w:r w:rsidRPr="006D08C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(طوری که بشود روی شما حساب باز کرد)</w:t>
            </w:r>
          </w:p>
        </w:tc>
      </w:tr>
      <w:tr w:rsidR="00362861" w:rsidRPr="006D08C9" w14:paraId="32E9131F" w14:textId="77777777" w:rsidTr="005376F4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  <w:vAlign w:val="center"/>
          </w:tcPr>
          <w:p w14:paraId="6AE19204" w14:textId="77777777" w:rsidR="00362861" w:rsidRDefault="00C428D6" w:rsidP="00362861">
            <w:pPr>
              <w:spacing w:before="20" w:after="20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در مباحث زیر خود را استاد می‌دانم:</w:t>
            </w:r>
          </w:p>
          <w:p w14:paraId="3CF49491" w14:textId="77777777" w:rsidR="00C428D6" w:rsidRDefault="00C428D6" w:rsidP="00362861">
            <w:pPr>
              <w:spacing w:before="20" w:after="20"/>
              <w:rPr>
                <w:rFonts w:cs="B Nazanin"/>
                <w:sz w:val="24"/>
                <w:szCs w:val="24"/>
                <w:lang w:val="en-CA"/>
              </w:rPr>
            </w:pPr>
            <w:r>
              <w:rPr>
                <w:rFonts w:cs="B Nazanin"/>
                <w:sz w:val="24"/>
                <w:szCs w:val="24"/>
                <w:lang w:val="en-CA"/>
              </w:rPr>
              <w:t>Responsive web app / Bootsrap 4 / JS / CSS3 / HTML5</w:t>
            </w:r>
          </w:p>
          <w:p w14:paraId="19A39072" w14:textId="282F62F8" w:rsidR="000F1FB7" w:rsidRPr="00C428D6" w:rsidRDefault="000F1FB7" w:rsidP="00362861">
            <w:pPr>
              <w:spacing w:before="20" w:after="20"/>
              <w:rPr>
                <w:rFonts w:cs="B Nazanin"/>
                <w:sz w:val="24"/>
                <w:szCs w:val="24"/>
                <w:lang w:val="en-CA"/>
              </w:rPr>
            </w:pPr>
          </w:p>
        </w:tc>
      </w:tr>
      <w:tr w:rsidR="00435AA3" w:rsidRPr="006D08C9" w14:paraId="2D85431C" w14:textId="77777777" w:rsidTr="00AD0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  <w:vAlign w:val="center"/>
          </w:tcPr>
          <w:p w14:paraId="2AA24030" w14:textId="5FB1BC70" w:rsidR="00435AA3" w:rsidRPr="006D08C9" w:rsidRDefault="00435AA3" w:rsidP="00435AA3">
            <w:pPr>
              <w:spacing w:before="20" w:after="20"/>
              <w:rPr>
                <w:rFonts w:cs="B Nazanin"/>
                <w:sz w:val="24"/>
                <w:szCs w:val="24"/>
                <w:rtl/>
              </w:rPr>
            </w:pPr>
            <w:r w:rsidRPr="006D08C9">
              <w:rPr>
                <w:rFonts w:cs="B Nazanin" w:hint="cs"/>
                <w:sz w:val="24"/>
                <w:szCs w:val="24"/>
                <w:rtl/>
              </w:rPr>
              <w:t xml:space="preserve">در چه مواردی از برنامه نویسی فرانت اند ، هنوز به استادی نرسیدید؟ </w:t>
            </w:r>
          </w:p>
        </w:tc>
      </w:tr>
      <w:tr w:rsidR="00362861" w:rsidRPr="006D08C9" w14:paraId="549E05E2" w14:textId="77777777" w:rsidTr="005376F4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  <w:vAlign w:val="center"/>
          </w:tcPr>
          <w:p w14:paraId="47F9917C" w14:textId="46226398" w:rsidR="00362861" w:rsidRPr="006D08C9" w:rsidRDefault="00C428D6" w:rsidP="00362861">
            <w:pPr>
              <w:spacing w:before="20" w:after="2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React.js / Redux.js / progressive web app (service workers)</w:t>
            </w:r>
          </w:p>
          <w:p w14:paraId="150DFC8A" w14:textId="3DF1CF11" w:rsidR="00362861" w:rsidRPr="006D08C9" w:rsidRDefault="00362861" w:rsidP="00362861">
            <w:pPr>
              <w:spacing w:before="20" w:after="20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0F572E" w:rsidRPr="006D08C9" w14:paraId="4355E777" w14:textId="77777777" w:rsidTr="009F5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  <w:vAlign w:val="center"/>
          </w:tcPr>
          <w:p w14:paraId="03829334" w14:textId="36E0FD73" w:rsidR="000F572E" w:rsidRPr="006D08C9" w:rsidRDefault="00435AA3" w:rsidP="000F572E">
            <w:pPr>
              <w:spacing w:before="20" w:after="20"/>
              <w:rPr>
                <w:rFonts w:cs="B Nazanin"/>
                <w:b w:val="0"/>
                <w:bCs w:val="0"/>
                <w:sz w:val="26"/>
                <w:szCs w:val="26"/>
                <w:rtl/>
              </w:rPr>
            </w:pPr>
            <w:r w:rsidRPr="006D08C9">
              <w:rPr>
                <w:rFonts w:cs="B Nazanin" w:hint="cs"/>
                <w:sz w:val="24"/>
                <w:szCs w:val="24"/>
                <w:rtl/>
              </w:rPr>
              <w:t xml:space="preserve">چه میزان تجربه کار با </w:t>
            </w:r>
            <w:r w:rsidRPr="006D08C9">
              <w:rPr>
                <w:rFonts w:cs="B Nazanin"/>
                <w:sz w:val="24"/>
                <w:szCs w:val="24"/>
              </w:rPr>
              <w:t>API</w:t>
            </w:r>
            <w:r w:rsidRPr="006D08C9">
              <w:rPr>
                <w:rFonts w:cs="B Nazanin" w:hint="cs"/>
                <w:sz w:val="24"/>
                <w:szCs w:val="24"/>
                <w:rtl/>
              </w:rPr>
              <w:t xml:space="preserve"> دارید؟ تجربه کار با </w:t>
            </w:r>
            <w:r w:rsidRPr="006D08C9">
              <w:rPr>
                <w:rFonts w:cs="B Nazanin"/>
                <w:sz w:val="24"/>
                <w:szCs w:val="24"/>
              </w:rPr>
              <w:t>API</w:t>
            </w:r>
            <w:r w:rsidRPr="006D08C9">
              <w:rPr>
                <w:rFonts w:cs="B Nazanin" w:hint="cs"/>
                <w:sz w:val="24"/>
                <w:szCs w:val="24"/>
                <w:rtl/>
              </w:rPr>
              <w:t xml:space="preserve"> گوگل را داشته اید و به نظرتان میتوانید از عهده آن بر بیایید؟</w:t>
            </w:r>
          </w:p>
        </w:tc>
      </w:tr>
      <w:tr w:rsidR="00362861" w:rsidRPr="006D08C9" w14:paraId="12DEEC1E" w14:textId="77777777" w:rsidTr="005376F4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</w:tcPr>
          <w:p w14:paraId="6304E609" w14:textId="7FDE0EF9" w:rsidR="00362861" w:rsidRDefault="00C428D6" w:rsidP="00C428D6">
            <w:pPr>
              <w:spacing w:before="20" w:after="20"/>
              <w:rPr>
                <w:rFonts w:cs="B Nazanin"/>
                <w:b w:val="0"/>
                <w:bCs w:val="0"/>
                <w:sz w:val="26"/>
                <w:szCs w:val="26"/>
                <w:rtl/>
                <w:lang w:val="en-CA"/>
              </w:rPr>
            </w:pPr>
            <w:r>
              <w:rPr>
                <w:rFonts w:cs="B Nazanin" w:hint="cs"/>
                <w:b w:val="0"/>
                <w:bCs w:val="0"/>
                <w:sz w:val="26"/>
                <w:szCs w:val="26"/>
                <w:rtl/>
              </w:rPr>
              <w:t xml:space="preserve">تجربه‌ قابل قبولی در استفاده‌ از </w:t>
            </w:r>
            <w:r>
              <w:rPr>
                <w:rFonts w:cs="B Nazanin"/>
                <w:b w:val="0"/>
                <w:bCs w:val="0"/>
                <w:sz w:val="26"/>
                <w:szCs w:val="26"/>
                <w:lang w:val="en-CA"/>
              </w:rPr>
              <w:t>REST API</w:t>
            </w:r>
            <w:r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  <w:t xml:space="preserve"> </w:t>
            </w:r>
            <w:r w:rsidR="000F1FB7">
              <w:rPr>
                <w:rFonts w:cs="B Nazanin"/>
                <w:b w:val="0"/>
                <w:bCs w:val="0"/>
                <w:sz w:val="26"/>
                <w:szCs w:val="26"/>
                <w:lang w:val="en-CA"/>
              </w:rPr>
              <w:t xml:space="preserve"> </w:t>
            </w:r>
            <w:r w:rsidR="000F1FB7"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  <w:t xml:space="preserve">با استفاده از </w:t>
            </w:r>
            <w:r w:rsidR="000F1FB7">
              <w:rPr>
                <w:rFonts w:cs="B Nazanin"/>
                <w:b w:val="0"/>
                <w:bCs w:val="0"/>
                <w:sz w:val="26"/>
                <w:szCs w:val="26"/>
                <w:lang w:val="en-CA"/>
              </w:rPr>
              <w:t>Fetch API</w:t>
            </w:r>
            <w:r w:rsidR="000F1FB7"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  <w:t xml:space="preserve">و </w:t>
            </w:r>
            <w:r>
              <w:rPr>
                <w:rFonts w:cs="B Nazanin"/>
                <w:b w:val="0"/>
                <w:bCs w:val="0"/>
                <w:sz w:val="26"/>
                <w:szCs w:val="26"/>
                <w:lang w:val="en-CA"/>
              </w:rPr>
              <w:t>websocket API</w:t>
            </w:r>
            <w:r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  <w:t xml:space="preserve"> با استفاده از </w:t>
            </w:r>
            <w:r>
              <w:rPr>
                <w:rFonts w:cs="B Nazanin"/>
                <w:b w:val="0"/>
                <w:bCs w:val="0"/>
                <w:sz w:val="26"/>
                <w:szCs w:val="26"/>
                <w:lang w:val="en-CA"/>
              </w:rPr>
              <w:t>socket.io</w:t>
            </w:r>
            <w:r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  <w:t xml:space="preserve"> دارم.</w:t>
            </w:r>
          </w:p>
          <w:p w14:paraId="448FC001" w14:textId="77777777" w:rsidR="006C60CE" w:rsidRDefault="006C60CE" w:rsidP="00C428D6">
            <w:pPr>
              <w:spacing w:before="20" w:after="20"/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</w:pPr>
          </w:p>
          <w:p w14:paraId="1EBAA335" w14:textId="0D2D0A54" w:rsidR="00C428D6" w:rsidRDefault="00C428D6" w:rsidP="001045A7">
            <w:pPr>
              <w:spacing w:before="20" w:after="20"/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</w:pPr>
            <w:r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  <w:t xml:space="preserve">تجربه‌ی انجام پروژه‌ی درس مهندسی اینترنت دوره کارشناسی با استفاده از </w:t>
            </w:r>
            <w:r>
              <w:rPr>
                <w:rFonts w:cs="B Nazanin"/>
                <w:b w:val="0"/>
                <w:bCs w:val="0"/>
                <w:sz w:val="26"/>
                <w:szCs w:val="26"/>
                <w:lang w:val="en-CA"/>
              </w:rPr>
              <w:t>React</w:t>
            </w:r>
            <w:r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  <w:t xml:space="preserve"> و </w:t>
            </w:r>
            <w:r w:rsidR="001045A7">
              <w:rPr>
                <w:rFonts w:cs="B Nazanin"/>
                <w:b w:val="0"/>
                <w:bCs w:val="0"/>
                <w:sz w:val="26"/>
                <w:szCs w:val="26"/>
                <w:lang w:val="en-CA"/>
              </w:rPr>
              <w:t xml:space="preserve">Google </w:t>
            </w:r>
            <w:r>
              <w:rPr>
                <w:rFonts w:cs="B Nazanin"/>
                <w:b w:val="0"/>
                <w:bCs w:val="0"/>
                <w:sz w:val="26"/>
                <w:szCs w:val="26"/>
                <w:lang w:val="en-CA"/>
              </w:rPr>
              <w:t>Firebase</w:t>
            </w:r>
            <w:r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  <w:t xml:space="preserve"> </w:t>
            </w:r>
            <w:r w:rsidR="006C60CE"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  <w:t>و بدون هیچ کدنویسی بک اند</w:t>
            </w:r>
            <w:r w:rsidR="001045A7"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  <w:t xml:space="preserve"> و دیتابیس </w:t>
            </w:r>
            <w:r w:rsidR="006C60CE"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  <w:t>داشته ‌ام. (</w:t>
            </w:r>
            <w:r w:rsidR="006C60CE">
              <w:rPr>
                <w:rFonts w:cs="B Nazanin"/>
                <w:b w:val="0"/>
                <w:bCs w:val="0"/>
                <w:sz w:val="26"/>
                <w:szCs w:val="26"/>
                <w:lang w:val="en-CA"/>
              </w:rPr>
              <w:t>wide-sleep.surge.sh</w:t>
            </w:r>
            <w:r w:rsidR="006C60CE"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  <w:t xml:space="preserve">) با </w:t>
            </w:r>
            <w:r w:rsidR="006C60CE">
              <w:rPr>
                <w:rFonts w:cs="B Nazanin"/>
                <w:b w:val="0"/>
                <w:bCs w:val="0"/>
                <w:sz w:val="26"/>
                <w:szCs w:val="26"/>
                <w:lang w:val="en-CA"/>
              </w:rPr>
              <w:t>vpn</w:t>
            </w:r>
            <w:r w:rsidR="006C60CE"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  <w:t xml:space="preserve"> باز شود!</w:t>
            </w:r>
          </w:p>
          <w:p w14:paraId="49B861C2" w14:textId="1CF3BB44" w:rsidR="006C60CE" w:rsidRPr="00C428D6" w:rsidRDefault="006C60CE" w:rsidP="006C60CE">
            <w:pPr>
              <w:spacing w:before="20" w:after="20"/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</w:pPr>
            <w:r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  <w:t xml:space="preserve">در این پروژه از </w:t>
            </w:r>
            <w:r>
              <w:rPr>
                <w:rFonts w:cs="B Nazanin"/>
                <w:b w:val="0"/>
                <w:bCs w:val="0"/>
                <w:sz w:val="26"/>
                <w:szCs w:val="26"/>
                <w:lang w:val="en-CA"/>
              </w:rPr>
              <w:t>Firebase</w:t>
            </w:r>
            <w:r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  <w:t xml:space="preserve"> به عنوان </w:t>
            </w:r>
            <w:r>
              <w:rPr>
                <w:rFonts w:cs="B Nazanin"/>
                <w:b w:val="0"/>
                <w:bCs w:val="0"/>
                <w:sz w:val="26"/>
                <w:szCs w:val="26"/>
                <w:lang w:val="en-CA"/>
              </w:rPr>
              <w:t>Backend as a service</w:t>
            </w:r>
            <w:r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  <w:t xml:space="preserve"> استفاده شده که باعث تجربه ی خوبی در استفاده از </w:t>
            </w:r>
            <w:r>
              <w:rPr>
                <w:rFonts w:cs="B Nazanin"/>
                <w:b w:val="0"/>
                <w:bCs w:val="0"/>
                <w:sz w:val="26"/>
                <w:szCs w:val="26"/>
                <w:lang w:val="en-CA"/>
              </w:rPr>
              <w:t>API</w:t>
            </w:r>
            <w:r>
              <w:rPr>
                <w:rFonts w:cs="B Nazanin" w:hint="cs"/>
                <w:b w:val="0"/>
                <w:bCs w:val="0"/>
                <w:sz w:val="26"/>
                <w:szCs w:val="26"/>
                <w:rtl/>
                <w:lang w:val="en-CA"/>
              </w:rPr>
              <w:t xml:space="preserve"> های مربوطه نیز شده است.</w:t>
            </w:r>
          </w:p>
          <w:p w14:paraId="25719E9E" w14:textId="51C3E3BF" w:rsidR="00362861" w:rsidRPr="006D08C9" w:rsidRDefault="00362861" w:rsidP="00362861">
            <w:pPr>
              <w:spacing w:before="20" w:after="20"/>
              <w:rPr>
                <w:rFonts w:cs="B Nazanin"/>
                <w:b w:val="0"/>
                <w:bCs w:val="0"/>
                <w:sz w:val="26"/>
                <w:szCs w:val="26"/>
                <w:rtl/>
              </w:rPr>
            </w:pPr>
          </w:p>
        </w:tc>
      </w:tr>
      <w:tr w:rsidR="00435AA3" w:rsidRPr="006D08C9" w14:paraId="64F363CB" w14:textId="77777777" w:rsidTr="000F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  <w:vAlign w:val="center"/>
          </w:tcPr>
          <w:p w14:paraId="35D5C500" w14:textId="3BD18742" w:rsidR="00435AA3" w:rsidRPr="006D08C9" w:rsidRDefault="00435AA3" w:rsidP="00435AA3">
            <w:pPr>
              <w:spacing w:before="20" w:after="20"/>
              <w:rPr>
                <w:rFonts w:cs="B Nazanin"/>
                <w:sz w:val="26"/>
                <w:szCs w:val="26"/>
                <w:rtl/>
              </w:rPr>
            </w:pPr>
            <w:r w:rsidRPr="006D08C9">
              <w:rPr>
                <w:rFonts w:cs="B Nazanin" w:hint="cs"/>
                <w:sz w:val="24"/>
                <w:szCs w:val="24"/>
                <w:rtl/>
              </w:rPr>
              <w:t xml:space="preserve">چه تجربه های کلیدی در حیطه کاری خودتان </w:t>
            </w:r>
            <w:r w:rsidRPr="006D08C9">
              <w:rPr>
                <w:rFonts w:cs="B Nazanin"/>
                <w:sz w:val="24"/>
                <w:szCs w:val="24"/>
                <w:rtl/>
              </w:rPr>
              <w:t>تا به امروز به دست آورده ا</w:t>
            </w:r>
            <w:r w:rsidRPr="006D08C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6D08C9">
              <w:rPr>
                <w:rFonts w:cs="B Nazanin" w:hint="eastAsia"/>
                <w:sz w:val="24"/>
                <w:szCs w:val="24"/>
                <w:rtl/>
              </w:rPr>
              <w:t>د</w:t>
            </w:r>
            <w:r w:rsidRPr="006D08C9">
              <w:rPr>
                <w:rFonts w:cs="B Nazanin" w:hint="cs"/>
                <w:sz w:val="24"/>
                <w:szCs w:val="24"/>
                <w:rtl/>
              </w:rPr>
              <w:t xml:space="preserve">؟ </w:t>
            </w:r>
            <w:r w:rsidRPr="006D08C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(به طور خلاصه سهیم شوید)</w:t>
            </w:r>
          </w:p>
        </w:tc>
      </w:tr>
      <w:tr w:rsidR="000F572E" w:rsidRPr="006D08C9" w14:paraId="6795D6BD" w14:textId="77777777" w:rsidTr="005376F4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</w:tcPr>
          <w:p w14:paraId="3A6248F6" w14:textId="236EE9FF" w:rsidR="000F572E" w:rsidRPr="006C60CE" w:rsidRDefault="006C60CE" w:rsidP="006C60CE">
            <w:pPr>
              <w:spacing w:before="20" w:after="20"/>
              <w:rPr>
                <w:rFonts w:cs="B Nazani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cs="B Nazanin" w:hint="cs"/>
                <w:b w:val="0"/>
                <w:bCs w:val="0"/>
                <w:sz w:val="26"/>
                <w:szCs w:val="26"/>
                <w:rtl/>
              </w:rPr>
              <w:t xml:space="preserve">مشارکت از همان ابتدای یادگیری در تیم‌های کاملا تخصصی (اما نه بزرگ) که جداسازی وظایف به خوبی اعمال شده (فرانت و بک و طراحی </w:t>
            </w:r>
            <w:r>
              <w:rPr>
                <w:rFonts w:cs="B Nazanin"/>
                <w:b w:val="0"/>
                <w:bCs w:val="0"/>
                <w:sz w:val="26"/>
                <w:szCs w:val="26"/>
                <w:lang w:val="en-CA"/>
              </w:rPr>
              <w:t>ui ux</w:t>
            </w:r>
            <w:r>
              <w:rPr>
                <w:rFonts w:cs="B Nazanin" w:hint="cs"/>
                <w:b w:val="0"/>
                <w:bCs w:val="0"/>
                <w:sz w:val="26"/>
                <w:szCs w:val="26"/>
                <w:rtl/>
              </w:rPr>
              <w:t xml:space="preserve"> و دیتابیس)</w:t>
            </w:r>
          </w:p>
        </w:tc>
      </w:tr>
      <w:tr w:rsidR="000F572E" w:rsidRPr="006D08C9" w14:paraId="0773F806" w14:textId="77777777" w:rsidTr="0053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  <w:vAlign w:val="center"/>
          </w:tcPr>
          <w:p w14:paraId="67F6F077" w14:textId="7D6475E7" w:rsidR="000F572E" w:rsidRPr="006D08C9" w:rsidRDefault="000F572E" w:rsidP="000F572E">
            <w:pPr>
              <w:spacing w:before="20" w:after="20"/>
              <w:rPr>
                <w:rFonts w:cs="B Nazanin"/>
                <w:sz w:val="28"/>
                <w:szCs w:val="28"/>
                <w:rtl/>
              </w:rPr>
            </w:pPr>
            <w:r w:rsidRPr="006D08C9">
              <w:rPr>
                <w:rFonts w:cs="B Nazanin" w:hint="cs"/>
                <w:sz w:val="24"/>
                <w:szCs w:val="24"/>
                <w:rtl/>
              </w:rPr>
              <w:t>از بین 8 نفر رزومه تایید شده برای مصاحبه، 3 دلیل بیاورید که شما گزینه عالی برای این پوزیشن هستید.</w:t>
            </w:r>
          </w:p>
        </w:tc>
      </w:tr>
      <w:tr w:rsidR="000F572E" w:rsidRPr="006D08C9" w14:paraId="7FD0FA78" w14:textId="77777777" w:rsidTr="005376F4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</w:tcPr>
          <w:p w14:paraId="4F803786" w14:textId="2BAC4470" w:rsidR="000F572E" w:rsidRPr="006D08C9" w:rsidRDefault="000F572E" w:rsidP="000F572E">
            <w:pPr>
              <w:spacing w:before="20" w:after="20"/>
              <w:rPr>
                <w:rFonts w:cs="B Nazanin"/>
                <w:sz w:val="28"/>
                <w:szCs w:val="28"/>
                <w:rtl/>
              </w:rPr>
            </w:pPr>
          </w:p>
          <w:p w14:paraId="0636AF72" w14:textId="7BC2B6FE" w:rsidR="006C60CE" w:rsidRDefault="006C60CE" w:rsidP="006C60CE">
            <w:pPr>
              <w:spacing w:before="20" w:after="20"/>
              <w:rPr>
                <w:rFonts w:cs="B Nazanin"/>
                <w:b w:val="0"/>
                <w:bCs w:val="0"/>
                <w:sz w:val="28"/>
                <w:szCs w:val="28"/>
                <w:rtl/>
                <w:lang w:val="en-CA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مهم‌ترین برتری خود نسبت به دیگر فرانت اند دولوپرها را در استادی خود در </w:t>
            </w:r>
            <w:r>
              <w:rPr>
                <w:rFonts w:cs="B Nazanin"/>
                <w:b w:val="0"/>
                <w:bCs w:val="0"/>
                <w:sz w:val="28"/>
                <w:szCs w:val="28"/>
                <w:lang w:val="en-CA"/>
              </w:rPr>
              <w:t>HTML , CSS</w:t>
            </w: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val="en-CA"/>
              </w:rPr>
              <w:t xml:space="preserve"> و </w:t>
            </w:r>
            <w:r>
              <w:rPr>
                <w:rFonts w:cs="B Nazanin"/>
                <w:b w:val="0"/>
                <w:bCs w:val="0"/>
                <w:sz w:val="28"/>
                <w:szCs w:val="28"/>
                <w:lang w:val="en-CA"/>
              </w:rPr>
              <w:t>JS</w:t>
            </w: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val="en-CA"/>
              </w:rPr>
              <w:t xml:space="preserve"> می‌دانم که اغلب دوستان آن‌ها را دست کم می‌گیرند و گذرا از آن‌ها عبور می‌کنند و سریعا به سراغ فریم‌ورک‌های پرآوازه می‌روند.</w:t>
            </w:r>
          </w:p>
          <w:p w14:paraId="7584B998" w14:textId="3B271173" w:rsidR="006C60CE" w:rsidRPr="006C60CE" w:rsidRDefault="006C60CE" w:rsidP="006C60CE">
            <w:pPr>
              <w:spacing w:before="20" w:after="20"/>
              <w:rPr>
                <w:rFonts w:cs="B Nazanin" w:hint="cs"/>
                <w:b w:val="0"/>
                <w:bCs w:val="0"/>
                <w:sz w:val="28"/>
                <w:szCs w:val="28"/>
                <w:rtl/>
                <w:lang w:val="en-CA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val="en-CA"/>
              </w:rPr>
              <w:t xml:space="preserve">اما این نکته را فراموش می‌کنند که این تکنولوژی‌ها عمری کوتاه دارند اما </w:t>
            </w:r>
            <w:r>
              <w:rPr>
                <w:rFonts w:cs="B Nazanin"/>
                <w:b w:val="0"/>
                <w:bCs w:val="0"/>
                <w:sz w:val="28"/>
                <w:szCs w:val="28"/>
                <w:lang w:val="en-CA"/>
              </w:rPr>
              <w:t>HTML , CSS , JS</w:t>
            </w: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val="en-CA"/>
              </w:rPr>
              <w:t xml:space="preserve"> ماندگار تر هستند و با داشتن دانش پایه در این‌ها می‌توان هر تکنولوژی دیگری در فرانت را آموخت.</w:t>
            </w:r>
          </w:p>
        </w:tc>
      </w:tr>
      <w:tr w:rsidR="000F572E" w:rsidRPr="006D08C9" w14:paraId="0C455F4F" w14:textId="77777777" w:rsidTr="0032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</w:tcPr>
          <w:p w14:paraId="3F9683A6" w14:textId="3FBA5FF6" w:rsidR="000F572E" w:rsidRPr="006D08C9" w:rsidRDefault="000F572E" w:rsidP="000F572E">
            <w:pPr>
              <w:spacing w:before="20" w:after="20"/>
              <w:rPr>
                <w:rFonts w:cs="B Nazanin"/>
                <w:sz w:val="24"/>
                <w:szCs w:val="24"/>
                <w:rtl/>
              </w:rPr>
            </w:pPr>
            <w:r w:rsidRPr="006D08C9">
              <w:rPr>
                <w:rFonts w:cs="B Nazanin" w:hint="cs"/>
                <w:sz w:val="24"/>
                <w:szCs w:val="24"/>
                <w:rtl/>
              </w:rPr>
              <w:lastRenderedPageBreak/>
              <w:t>5 نقطه ضعف و 5 نقطه قوت شخصیتی خود را بیان کنید؟</w:t>
            </w:r>
          </w:p>
        </w:tc>
      </w:tr>
      <w:tr w:rsidR="000F572E" w:rsidRPr="006D08C9" w14:paraId="47C2EFA5" w14:textId="77777777" w:rsidTr="005376F4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</w:tcPr>
          <w:p w14:paraId="42C7E5CB" w14:textId="77777777" w:rsidR="000F572E" w:rsidRDefault="006C60CE" w:rsidP="000F572E">
            <w:pPr>
              <w:spacing w:before="20" w:after="20"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قوت:</w:t>
            </w:r>
          </w:p>
          <w:p w14:paraId="580BC39D" w14:textId="77777777" w:rsidR="00452989" w:rsidRDefault="006C60CE" w:rsidP="000F572E">
            <w:pPr>
              <w:spacing w:before="20" w:after="20"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تمرکز بالا / علاقه به فرانت‌اند</w:t>
            </w:r>
            <w:r w:rsidR="0045298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که لبه‌ی برخورد مهندسی و هنر است</w:t>
            </w:r>
          </w:p>
          <w:p w14:paraId="37FF0CB1" w14:textId="77777777" w:rsidR="006C60CE" w:rsidRDefault="006C60CE" w:rsidP="000F572E">
            <w:pPr>
              <w:spacing w:before="20" w:after="20"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452989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ایده‌آل‌گرایی معتدل در یادگیری که در طولانی مدت جواب می‌دهد / </w:t>
            </w:r>
            <w:r w:rsidR="0036150D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دوری از موارد حاشیه‌ای </w:t>
            </w:r>
          </w:p>
          <w:p w14:paraId="061BF4DE" w14:textId="769C0232" w:rsidR="0036150D" w:rsidRDefault="0036150D" w:rsidP="0036150D">
            <w:pPr>
              <w:spacing w:before="20" w:after="20"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لذت بردن از حل مسا‌یل پیش آمده / انتقاد پذیر کامل</w:t>
            </w:r>
          </w:p>
          <w:p w14:paraId="4AD61056" w14:textId="77777777" w:rsidR="0036150D" w:rsidRDefault="0036150D" w:rsidP="000F572E">
            <w:pPr>
              <w:spacing w:before="20" w:after="20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</w:p>
          <w:p w14:paraId="529F933A" w14:textId="3E214E9C" w:rsidR="0036150D" w:rsidRDefault="0036150D" w:rsidP="000F572E">
            <w:pPr>
              <w:spacing w:before="20" w:after="20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ضعف:</w:t>
            </w:r>
          </w:p>
          <w:p w14:paraId="0036A610" w14:textId="77777777" w:rsidR="00241AD0" w:rsidRDefault="0036150D" w:rsidP="00241AD0">
            <w:pPr>
              <w:spacing w:before="20" w:after="20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بیش از حد کم حرف و درونگرا /  مهارت ارتباط اجتماعی ضعیف </w:t>
            </w:r>
          </w:p>
          <w:p w14:paraId="1ED17E88" w14:textId="34B47AA2" w:rsidR="0036150D" w:rsidRDefault="00241AD0" w:rsidP="00241AD0">
            <w:pPr>
              <w:spacing w:before="20" w:after="20"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گاهی اوقات وسواس در یادگیری که فرایندش را بسیار طولانی می کند / </w:t>
            </w:r>
          </w:p>
          <w:p w14:paraId="52C0C142" w14:textId="3D10873F" w:rsidR="0036150D" w:rsidRPr="00452989" w:rsidRDefault="0036150D" w:rsidP="0036150D">
            <w:pPr>
              <w:spacing w:before="20" w:after="20"/>
              <w:rPr>
                <w:rtl/>
              </w:rPr>
            </w:pPr>
          </w:p>
        </w:tc>
      </w:tr>
      <w:tr w:rsidR="000F572E" w:rsidRPr="006D08C9" w14:paraId="7B46C824" w14:textId="77777777" w:rsidTr="0032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</w:tcPr>
          <w:p w14:paraId="7573EC8D" w14:textId="2C4F926F" w:rsidR="000F572E" w:rsidRPr="006D08C9" w:rsidRDefault="000F572E" w:rsidP="000F572E">
            <w:pPr>
              <w:spacing w:before="20" w:after="20"/>
              <w:rPr>
                <w:rFonts w:cs="B Nazanin"/>
                <w:sz w:val="24"/>
                <w:szCs w:val="24"/>
                <w:rtl/>
              </w:rPr>
            </w:pPr>
            <w:r w:rsidRPr="006D08C9">
              <w:rPr>
                <w:rFonts w:cs="B Nazanin" w:hint="cs"/>
                <w:sz w:val="24"/>
                <w:szCs w:val="24"/>
                <w:rtl/>
              </w:rPr>
              <w:t>ادم ریسک پذیری هستید؟ بزرگترین ریسکی که در زندگی کردید را بیان کنید.</w:t>
            </w:r>
          </w:p>
        </w:tc>
      </w:tr>
      <w:tr w:rsidR="000F572E" w:rsidRPr="006D08C9" w14:paraId="7E0406E7" w14:textId="77777777" w:rsidTr="005376F4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</w:tcPr>
          <w:p w14:paraId="2E20EFD4" w14:textId="77777777" w:rsidR="000F572E" w:rsidRDefault="00241AD0" w:rsidP="00241AD0">
            <w:pPr>
              <w:spacing w:before="20" w:after="20"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خود را کمی بالاتر از حد متوسط ریسک پذیر می‌دانم</w:t>
            </w:r>
          </w:p>
          <w:p w14:paraId="712A4773" w14:textId="1B1D48D7" w:rsidR="00241AD0" w:rsidRPr="00241AD0" w:rsidRDefault="00241AD0" w:rsidP="00241AD0">
            <w:pPr>
              <w:spacing w:before="20" w:after="20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بزرگ‌تری ریسک سرمایه گذاری در بازار چند ارز دیجیتالی</w:t>
            </w:r>
          </w:p>
        </w:tc>
      </w:tr>
      <w:tr w:rsidR="000F572E" w:rsidRPr="006D08C9" w14:paraId="4881AB99" w14:textId="77777777" w:rsidTr="0053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  <w:vAlign w:val="center"/>
          </w:tcPr>
          <w:p w14:paraId="34CA1B2F" w14:textId="7EB1F165" w:rsidR="000F572E" w:rsidRPr="006D08C9" w:rsidRDefault="000F572E" w:rsidP="000F572E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6D08C9">
              <w:rPr>
                <w:rFonts w:cs="B Nazanin" w:hint="cs"/>
                <w:sz w:val="24"/>
                <w:szCs w:val="24"/>
                <w:rtl/>
              </w:rPr>
              <w:t>خودتان را پنج سال دیگر متصور شوید، حالا چه جایگاهی دارید؟</w:t>
            </w:r>
          </w:p>
        </w:tc>
      </w:tr>
      <w:tr w:rsidR="000F572E" w:rsidRPr="006D08C9" w14:paraId="58F77B02" w14:textId="77777777" w:rsidTr="005376F4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3"/>
          </w:tcPr>
          <w:p w14:paraId="43DDD28C" w14:textId="77777777" w:rsidR="000F572E" w:rsidRPr="006D08C9" w:rsidRDefault="000F572E" w:rsidP="000F572E">
            <w:pPr>
              <w:jc w:val="lowKashida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</w:p>
          <w:p w14:paraId="1D296AEB" w14:textId="0DD699EB" w:rsidR="000F572E" w:rsidRPr="00241AD0" w:rsidRDefault="00241AD0" w:rsidP="00241AD0">
            <w:pPr>
              <w:jc w:val="lowKashida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فنی در یک شرکت موفق و بزرگ حوزه تکنولوژی و برنامه نویسی</w:t>
            </w:r>
          </w:p>
        </w:tc>
      </w:tr>
    </w:tbl>
    <w:p w14:paraId="2B07DE8C" w14:textId="7B87E17F" w:rsidR="009F3E28" w:rsidRPr="006D08C9" w:rsidRDefault="009F3E28" w:rsidP="00B4595D">
      <w:pPr>
        <w:spacing w:before="240" w:after="0"/>
        <w:rPr>
          <w:rFonts w:ascii="Times New Roman" w:hAnsi="Times New Roman" w:cs="B Nazanin"/>
          <w:bCs/>
          <w:color w:val="FCD3A4" w:themeColor="accent2" w:themeTint="66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6E2BC80" w14:textId="77777777" w:rsidR="008D7EB5" w:rsidRPr="006D08C9" w:rsidRDefault="008D7EB5" w:rsidP="00B4595D">
      <w:pPr>
        <w:spacing w:before="240" w:after="0"/>
        <w:rPr>
          <w:rFonts w:ascii="Times New Roman" w:hAnsi="Times New Roman" w:cs="B Nazanin"/>
          <w:bCs/>
          <w:color w:val="FCD3A4" w:themeColor="accent2" w:themeTint="66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tbl>
      <w:tblPr>
        <w:tblStyle w:val="GridTable4-Accent2"/>
        <w:bidiVisual/>
        <w:tblW w:w="9288" w:type="dxa"/>
        <w:tblInd w:w="45" w:type="dxa"/>
        <w:tblLook w:val="0220" w:firstRow="1" w:lastRow="0" w:firstColumn="0" w:lastColumn="0" w:noHBand="1" w:noVBand="0"/>
      </w:tblPr>
      <w:tblGrid>
        <w:gridCol w:w="2486"/>
        <w:gridCol w:w="6802"/>
      </w:tblGrid>
      <w:tr w:rsidR="00D90D15" w:rsidRPr="006D08C9" w14:paraId="4B3D96B4" w14:textId="77777777" w:rsidTr="00265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6" w:type="dxa"/>
          </w:tcPr>
          <w:p w14:paraId="343C1129" w14:textId="77777777" w:rsidR="00D90D15" w:rsidRPr="006D08C9" w:rsidRDefault="00D90D15" w:rsidP="00350145">
            <w:pPr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6D08C9">
              <w:rPr>
                <w:rFonts w:cs="B Nazanin" w:hint="cs"/>
                <w:sz w:val="28"/>
                <w:szCs w:val="28"/>
                <w:rtl/>
              </w:rPr>
              <w:t>موضوع</w:t>
            </w:r>
          </w:p>
        </w:tc>
        <w:tc>
          <w:tcPr>
            <w:tcW w:w="6802" w:type="dxa"/>
          </w:tcPr>
          <w:p w14:paraId="7F6B1CD2" w14:textId="77777777" w:rsidR="00D90D15" w:rsidRPr="006D08C9" w:rsidRDefault="00D90D15" w:rsidP="003501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6D08C9">
              <w:rPr>
                <w:rFonts w:cs="B Nazanin" w:hint="cs"/>
                <w:sz w:val="28"/>
                <w:szCs w:val="28"/>
                <w:rtl/>
              </w:rPr>
              <w:t>شرح</w:t>
            </w:r>
          </w:p>
        </w:tc>
      </w:tr>
      <w:tr w:rsidR="00D90D15" w:rsidRPr="006D08C9" w14:paraId="0136B8AB" w14:textId="77777777" w:rsidTr="00265065">
        <w:trPr>
          <w:trHeight w:val="14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6" w:type="dxa"/>
          </w:tcPr>
          <w:p w14:paraId="62B57624" w14:textId="38913274" w:rsidR="00D90D15" w:rsidRPr="006D08C9" w:rsidRDefault="00D90D15" w:rsidP="00350145">
            <w:pPr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6D08C9">
              <w:rPr>
                <w:rFonts w:cs="B Nazanin" w:hint="cs"/>
                <w:sz w:val="28"/>
                <w:szCs w:val="28"/>
                <w:rtl/>
              </w:rPr>
              <w:t xml:space="preserve">مدل همکاری بهینه که به منظور دسترسی به کل ظرفیت خودتان و کافه‌لید </w:t>
            </w:r>
            <w:r w:rsidRPr="006D08C9">
              <w:rPr>
                <w:rFonts w:cs="B Nazanin" w:hint="cs"/>
                <w:sz w:val="28"/>
                <w:szCs w:val="28"/>
                <w:rtl/>
              </w:rPr>
              <w:lastRenderedPageBreak/>
              <w:t xml:space="preserve">هست از نظر شما به چه صورت خواهد بود؟ </w:t>
            </w:r>
          </w:p>
        </w:tc>
        <w:tc>
          <w:tcPr>
            <w:tcW w:w="6802" w:type="dxa"/>
          </w:tcPr>
          <w:p w14:paraId="110829C2" w14:textId="4AE633B8" w:rsidR="00D90D15" w:rsidRPr="00432CD7" w:rsidRDefault="00241AD0" w:rsidP="00432CD7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val="en-CA"/>
              </w:rPr>
            </w:pPr>
            <w:r>
              <w:rPr>
                <w:rFonts w:cs="B Nazanin" w:hint="cs"/>
                <w:sz w:val="28"/>
                <w:szCs w:val="28"/>
                <w:rtl/>
                <w:lang w:val="en-CA"/>
              </w:rPr>
              <w:lastRenderedPageBreak/>
              <w:t>تسک محور و با ساعت کاری منعطف که بعد از به پایان رسیدن تسک‌های تعریف شده زودتر از زمان حدودی مشخص شده، با تشخیص مدیر، ساعت کاری آزاد باشد.</w:t>
            </w:r>
          </w:p>
        </w:tc>
      </w:tr>
      <w:tr w:rsidR="00265065" w:rsidRPr="006D08C9" w14:paraId="71FDE5AE" w14:textId="77777777" w:rsidTr="00265065">
        <w:trPr>
          <w:trHeight w:val="14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6" w:type="dxa"/>
          </w:tcPr>
          <w:p w14:paraId="6D468ED4" w14:textId="14679641" w:rsidR="00265065" w:rsidRPr="006D08C9" w:rsidRDefault="00265065" w:rsidP="00350145">
            <w:pPr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6D08C9">
              <w:rPr>
                <w:rFonts w:cs="B Nazanin" w:hint="cs"/>
                <w:sz w:val="28"/>
                <w:szCs w:val="28"/>
                <w:rtl/>
              </w:rPr>
              <w:lastRenderedPageBreak/>
              <w:t>حقوق براساس شایستگی در منظر شما چطور محقق می</w:t>
            </w:r>
            <w:r w:rsidR="002B030D" w:rsidRPr="006D08C9">
              <w:rPr>
                <w:rFonts w:cs="B Nazanin" w:hint="cs"/>
                <w:sz w:val="28"/>
                <w:szCs w:val="28"/>
                <w:rtl/>
              </w:rPr>
              <w:t>‌</w:t>
            </w:r>
            <w:r w:rsidRPr="006D08C9">
              <w:rPr>
                <w:rFonts w:cs="B Nazanin" w:hint="cs"/>
                <w:sz w:val="28"/>
                <w:szCs w:val="28"/>
                <w:rtl/>
              </w:rPr>
              <w:t>گردد؟</w:t>
            </w:r>
            <w:r w:rsidR="005376F4" w:rsidRPr="006D08C9">
              <w:rPr>
                <w:rFonts w:cs="B Nazanin" w:hint="cs"/>
                <w:sz w:val="28"/>
                <w:szCs w:val="28"/>
                <w:rtl/>
              </w:rPr>
              <w:t xml:space="preserve"> و چه مدلی برای </w:t>
            </w:r>
            <w:r w:rsidR="002B030D" w:rsidRPr="006D08C9">
              <w:rPr>
                <w:rFonts w:cs="B Nazanin" w:hint="cs"/>
                <w:sz w:val="28"/>
                <w:szCs w:val="28"/>
                <w:rtl/>
              </w:rPr>
              <w:t>اندازه گیری آن پیشنهاد می نمایید؟</w:t>
            </w:r>
          </w:p>
        </w:tc>
        <w:tc>
          <w:tcPr>
            <w:tcW w:w="6802" w:type="dxa"/>
          </w:tcPr>
          <w:p w14:paraId="46E24856" w14:textId="5DCDC310" w:rsidR="00265065" w:rsidRPr="006D08C9" w:rsidRDefault="00241AD0" w:rsidP="00241AD0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مهارت و تجربه و اشتیاق یادگیری در ابتدا می‌تواند تعیین کننده باشد اما در دو یا سه ماهه ی بعدی بر اساس استعداد فرد و میزان بازدهی او در سیستم شرکت.</w:t>
            </w:r>
          </w:p>
        </w:tc>
      </w:tr>
      <w:tr w:rsidR="00D90D15" w:rsidRPr="006D08C9" w14:paraId="325A34D0" w14:textId="77777777" w:rsidTr="00265065">
        <w:trPr>
          <w:trHeight w:val="14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6" w:type="dxa"/>
          </w:tcPr>
          <w:p w14:paraId="2B572CA6" w14:textId="63663B9C" w:rsidR="00D90D15" w:rsidRPr="006D08C9" w:rsidRDefault="00D90D15" w:rsidP="00350145">
            <w:pPr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6D08C9">
              <w:rPr>
                <w:rFonts w:cs="B Nazanin" w:hint="cs"/>
                <w:sz w:val="28"/>
                <w:szCs w:val="28"/>
                <w:rtl/>
              </w:rPr>
              <w:t xml:space="preserve">برآورد حقوق: برآورد می کنید </w:t>
            </w:r>
            <w:r w:rsidR="00265065" w:rsidRPr="006D08C9">
              <w:rPr>
                <w:rFonts w:cs="B Nazanin" w:hint="cs"/>
                <w:sz w:val="28"/>
                <w:szCs w:val="28"/>
                <w:rtl/>
              </w:rPr>
              <w:t>به ازای 176 ساعت کار حضوری،</w:t>
            </w:r>
            <w:r w:rsidR="002B030D" w:rsidRPr="006D08C9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6D08C9">
              <w:rPr>
                <w:rFonts w:cs="B Nazanin" w:hint="cs"/>
                <w:sz w:val="28"/>
                <w:szCs w:val="28"/>
                <w:rtl/>
              </w:rPr>
              <w:t>حقوق شما چقدر شود؟</w:t>
            </w:r>
            <w:r w:rsidR="00BE1CB1" w:rsidRPr="006D08C9">
              <w:rPr>
                <w:rFonts w:cs="B Nazanin" w:hint="cs"/>
                <w:sz w:val="28"/>
                <w:szCs w:val="28"/>
                <w:rtl/>
              </w:rPr>
              <w:t xml:space="preserve"> و همچنین </w:t>
            </w:r>
            <w:r w:rsidR="00D83B43" w:rsidRPr="006D08C9">
              <w:rPr>
                <w:rFonts w:cs="B Nazanin" w:hint="cs"/>
                <w:sz w:val="28"/>
                <w:szCs w:val="28"/>
                <w:rtl/>
              </w:rPr>
              <w:t xml:space="preserve">درعوض </w:t>
            </w:r>
            <w:r w:rsidR="00BE1CB1" w:rsidRPr="006D08C9">
              <w:rPr>
                <w:rFonts w:cs="B Nazanin" w:hint="cs"/>
                <w:sz w:val="28"/>
                <w:szCs w:val="28"/>
                <w:rtl/>
              </w:rPr>
              <w:t>چه مقدار ارزش افزوده</w:t>
            </w:r>
            <w:r w:rsidR="00265065" w:rsidRPr="006D08C9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="00BE1CB1" w:rsidRPr="006D08C9">
              <w:rPr>
                <w:rFonts w:cs="B Nazanin" w:hint="cs"/>
                <w:sz w:val="28"/>
                <w:szCs w:val="28"/>
                <w:rtl/>
              </w:rPr>
              <w:t>ایجاد خواهید کرد؟</w:t>
            </w:r>
          </w:p>
        </w:tc>
        <w:tc>
          <w:tcPr>
            <w:tcW w:w="6802" w:type="dxa"/>
          </w:tcPr>
          <w:p w14:paraId="447692F9" w14:textId="77777777" w:rsidR="00D90D15" w:rsidRPr="006D08C9" w:rsidRDefault="00D90D15" w:rsidP="00350145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</w:p>
          <w:p w14:paraId="13F13C9E" w14:textId="6868BC01" w:rsidR="00D90D15" w:rsidRDefault="00F4406B" w:rsidP="000F1FB7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۵</w:t>
            </w:r>
            <w:r w:rsidR="00BD6450">
              <w:rPr>
                <w:rFonts w:cs="B Nazanin" w:hint="cs"/>
                <w:sz w:val="28"/>
                <w:szCs w:val="28"/>
                <w:rtl/>
              </w:rPr>
              <w:t xml:space="preserve"> میلیون تومان</w:t>
            </w:r>
          </w:p>
          <w:p w14:paraId="28AF2AEE" w14:textId="57574879" w:rsidR="00D90D15" w:rsidRDefault="00D90D15" w:rsidP="00350145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</w:p>
          <w:p w14:paraId="2387F6B5" w14:textId="57743C82" w:rsidR="00D90D15" w:rsidRPr="006D08C9" w:rsidRDefault="000F1FB7" w:rsidP="00432CD7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باتوجه به تجربه‌ی اندک بنده</w:t>
            </w:r>
            <w:r w:rsidR="00432CD7">
              <w:rPr>
                <w:rFonts w:cs="B Nazanin" w:hint="cs"/>
                <w:sz w:val="28"/>
                <w:szCs w:val="28"/>
                <w:rtl/>
              </w:rPr>
              <w:t xml:space="preserve"> در پروژه‌های فریلنس، حدودا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حداقل یک و نیم برابر حقوق</w:t>
            </w:r>
          </w:p>
          <w:p w14:paraId="76E05F74" w14:textId="77777777" w:rsidR="00D90D15" w:rsidRDefault="00D90D15" w:rsidP="00350145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</w:p>
          <w:p w14:paraId="321031FB" w14:textId="4FB8420B" w:rsidR="000F1FB7" w:rsidRPr="006D08C9" w:rsidRDefault="000F1FB7" w:rsidP="00350145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14:paraId="28A90D7B" w14:textId="77777777" w:rsidR="00906CC7" w:rsidRPr="006D08C9" w:rsidRDefault="00906CC7" w:rsidP="00906CC7">
      <w:pPr>
        <w:jc w:val="lowKashida"/>
        <w:rPr>
          <w:rFonts w:cs="B Nazanin"/>
          <w:b/>
          <w:bCs/>
          <w:rtl/>
        </w:rPr>
      </w:pPr>
    </w:p>
    <w:p w14:paraId="075FF06B" w14:textId="77777777" w:rsidR="00906CC7" w:rsidRPr="006D08C9" w:rsidRDefault="00906CC7" w:rsidP="00906CC7">
      <w:pPr>
        <w:jc w:val="lowKashida"/>
        <w:rPr>
          <w:rFonts w:cs="B Nazanin"/>
          <w:b/>
          <w:bCs/>
          <w:rtl/>
        </w:rPr>
      </w:pPr>
      <w:bookmarkStart w:id="0" w:name="_GoBack"/>
      <w:bookmarkEnd w:id="0"/>
    </w:p>
    <w:p w14:paraId="5B5A5D91" w14:textId="0DDD85F9" w:rsidR="00296A72" w:rsidRPr="006D08C9" w:rsidRDefault="00906CC7" w:rsidP="00906CC7">
      <w:pPr>
        <w:jc w:val="lowKashida"/>
        <w:rPr>
          <w:rFonts w:cs="B Nazanin"/>
          <w:b/>
          <w:bCs/>
        </w:rPr>
      </w:pPr>
      <w:r w:rsidRPr="006D08C9">
        <w:rPr>
          <w:rFonts w:cs="B Nazanin" w:hint="cs"/>
          <w:b/>
          <w:bCs/>
          <w:rtl/>
        </w:rPr>
        <w:t>نام و نام خانوادگی</w:t>
      </w:r>
      <w:r w:rsidR="00BD6450">
        <w:rPr>
          <w:rFonts w:cs="B Nazanin" w:hint="cs"/>
          <w:b/>
          <w:bCs/>
          <w:rtl/>
        </w:rPr>
        <w:t>:</w:t>
      </w:r>
      <w:r w:rsidRPr="006D08C9">
        <w:rPr>
          <w:rFonts w:cs="B Nazanin" w:hint="cs"/>
          <w:b/>
          <w:bCs/>
          <w:rtl/>
        </w:rPr>
        <w:t xml:space="preserve"> </w:t>
      </w:r>
      <w:r w:rsidR="00BD6450">
        <w:rPr>
          <w:rFonts w:cs="B Nazanin" w:hint="cs"/>
          <w:b/>
          <w:bCs/>
          <w:rtl/>
        </w:rPr>
        <w:t>ابوالفضل باغشاهی</w:t>
      </w:r>
      <w:r w:rsidRPr="006D08C9">
        <w:rPr>
          <w:rFonts w:cs="B Nazanin" w:hint="cs"/>
          <w:b/>
          <w:bCs/>
          <w:rtl/>
        </w:rPr>
        <w:t xml:space="preserve">                       تاریخ:</w:t>
      </w:r>
      <w:r w:rsidR="00BD6450">
        <w:rPr>
          <w:rFonts w:cs="B Nazanin" w:hint="cs"/>
          <w:b/>
          <w:bCs/>
          <w:rtl/>
        </w:rPr>
        <w:t xml:space="preserve"> ۲۵ / ۸ / ۹۹</w:t>
      </w:r>
      <w:r w:rsidRPr="006D08C9">
        <w:rPr>
          <w:rFonts w:cs="B Nazanin" w:hint="cs"/>
          <w:b/>
          <w:bCs/>
          <w:rtl/>
        </w:rPr>
        <w:t xml:space="preserve">        </w:t>
      </w:r>
      <w:r w:rsidR="008D7EB5" w:rsidRPr="006D08C9">
        <w:rPr>
          <w:rFonts w:cs="B Nazanin"/>
          <w:b/>
          <w:bCs/>
          <w:rtl/>
        </w:rPr>
        <w:tab/>
      </w:r>
      <w:r w:rsidR="008D7EB5" w:rsidRPr="006D08C9">
        <w:rPr>
          <w:rFonts w:cs="B Nazanin"/>
          <w:b/>
          <w:bCs/>
          <w:rtl/>
        </w:rPr>
        <w:tab/>
      </w:r>
      <w:r w:rsidR="008D7EB5" w:rsidRPr="006D08C9">
        <w:rPr>
          <w:rFonts w:cs="B Nazanin"/>
          <w:b/>
          <w:bCs/>
          <w:rtl/>
        </w:rPr>
        <w:tab/>
      </w:r>
      <w:r w:rsidRPr="006D08C9">
        <w:rPr>
          <w:rFonts w:cs="B Nazanin" w:hint="cs"/>
          <w:b/>
          <w:bCs/>
          <w:rtl/>
        </w:rPr>
        <w:t xml:space="preserve">                امضاء </w:t>
      </w:r>
      <w:r w:rsidRPr="006D08C9">
        <w:rPr>
          <w:rFonts w:cs="B Nazanin" w:hint="cs"/>
          <w:b/>
          <w:bCs/>
          <w:rtl/>
        </w:rPr>
        <w:tab/>
        <w:t xml:space="preserve">          </w:t>
      </w:r>
    </w:p>
    <w:sectPr w:rsidR="00296A72" w:rsidRPr="006D08C9" w:rsidSect="00906CC7">
      <w:headerReference w:type="default" r:id="rId9"/>
      <w:footerReference w:type="default" r:id="rId10"/>
      <w:pgSz w:w="11906" w:h="16838"/>
      <w:pgMar w:top="2410" w:right="1440" w:bottom="1440" w:left="1440" w:header="708" w:footer="1542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3F74E" w14:textId="77777777" w:rsidR="00772473" w:rsidRDefault="00772473" w:rsidP="008C5DBF">
      <w:pPr>
        <w:spacing w:after="0" w:line="240" w:lineRule="auto"/>
      </w:pPr>
      <w:r>
        <w:separator/>
      </w:r>
    </w:p>
  </w:endnote>
  <w:endnote w:type="continuationSeparator" w:id="0">
    <w:p w14:paraId="38ADD2DF" w14:textId="77777777" w:rsidR="00772473" w:rsidRDefault="00772473" w:rsidP="008C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altName w:val="Arial"/>
    <w:charset w:val="00"/>
    <w:family w:val="swiss"/>
    <w:pitch w:val="variable"/>
    <w:sig w:usb0="00000000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82BB7" w14:textId="2CC21F50" w:rsidR="008C5DBF" w:rsidRDefault="008C5DBF" w:rsidP="00CF3367">
    <w:pPr>
      <w:pStyle w:val="Footer"/>
      <w:jc w:val="center"/>
    </w:pPr>
  </w:p>
  <w:p w14:paraId="7531D4AF" w14:textId="2E37FC15" w:rsidR="008C5DBF" w:rsidRDefault="00DE0B9B">
    <w:pPr>
      <w:pStyle w:val="Footer"/>
    </w:pPr>
    <w:r>
      <w:rPr>
        <w:noProof/>
        <w:lang w:bidi="ar-SA"/>
      </w:rPr>
      <w:drawing>
        <wp:anchor distT="0" distB="0" distL="114300" distR="114300" simplePos="0" relativeHeight="251659264" behindDoc="0" locked="0" layoutInCell="1" allowOverlap="1" wp14:anchorId="3F587E49" wp14:editId="699A8356">
          <wp:simplePos x="0" y="0"/>
          <wp:positionH relativeFrom="margin">
            <wp:posOffset>-63500</wp:posOffset>
          </wp:positionH>
          <wp:positionV relativeFrom="paragraph">
            <wp:posOffset>116477</wp:posOffset>
          </wp:positionV>
          <wp:extent cx="5859606" cy="75111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9606" cy="751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E3849" w14:textId="77777777" w:rsidR="00772473" w:rsidRDefault="00772473" w:rsidP="008C5DBF">
      <w:pPr>
        <w:spacing w:after="0" w:line="240" w:lineRule="auto"/>
      </w:pPr>
      <w:r>
        <w:separator/>
      </w:r>
    </w:p>
  </w:footnote>
  <w:footnote w:type="continuationSeparator" w:id="0">
    <w:p w14:paraId="3CDC97EC" w14:textId="77777777" w:rsidR="00772473" w:rsidRDefault="00772473" w:rsidP="008C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45B45" w14:textId="70C4F970" w:rsidR="007F49C7" w:rsidRDefault="0046659F">
    <w:pPr>
      <w:pStyle w:val="Header"/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 wp14:anchorId="3DBB3FD0" wp14:editId="48D76051">
          <wp:simplePos x="0" y="0"/>
          <wp:positionH relativeFrom="margin">
            <wp:posOffset>-80010</wp:posOffset>
          </wp:positionH>
          <wp:positionV relativeFrom="paragraph">
            <wp:posOffset>-188232</wp:posOffset>
          </wp:positionV>
          <wp:extent cx="5892756" cy="762000"/>
          <wp:effectExtent l="0" t="0" r="0" b="0"/>
          <wp:wrapThrough wrapText="bothSides">
            <wp:wrapPolygon edited="0">
              <wp:start x="0" y="0"/>
              <wp:lineTo x="0" y="21060"/>
              <wp:lineTo x="21509" y="21060"/>
              <wp:lineTo x="2150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2756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3D9F"/>
    <w:multiLevelType w:val="hybridMultilevel"/>
    <w:tmpl w:val="D6B2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A20A6"/>
    <w:multiLevelType w:val="hybridMultilevel"/>
    <w:tmpl w:val="913AC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4228D"/>
    <w:multiLevelType w:val="hybridMultilevel"/>
    <w:tmpl w:val="6AA0D764"/>
    <w:lvl w:ilvl="0" w:tplc="57FE431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CB5EB1"/>
    <w:multiLevelType w:val="hybridMultilevel"/>
    <w:tmpl w:val="66FC51CA"/>
    <w:lvl w:ilvl="0" w:tplc="04D6DEA8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61D5A"/>
    <w:multiLevelType w:val="hybridMultilevel"/>
    <w:tmpl w:val="D6B2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338D8"/>
    <w:multiLevelType w:val="hybridMultilevel"/>
    <w:tmpl w:val="D6B2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73CB3"/>
    <w:multiLevelType w:val="hybridMultilevel"/>
    <w:tmpl w:val="D6B2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E2F86"/>
    <w:multiLevelType w:val="hybridMultilevel"/>
    <w:tmpl w:val="B3A67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92675"/>
    <w:multiLevelType w:val="hybridMultilevel"/>
    <w:tmpl w:val="351CBE40"/>
    <w:lvl w:ilvl="0" w:tplc="FF7E1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34A2F"/>
    <w:multiLevelType w:val="hybridMultilevel"/>
    <w:tmpl w:val="F17604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4662B1"/>
    <w:multiLevelType w:val="multilevel"/>
    <w:tmpl w:val="D538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13385"/>
    <w:multiLevelType w:val="hybridMultilevel"/>
    <w:tmpl w:val="4C20C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11"/>
  </w:num>
  <w:num w:numId="9">
    <w:abstractNumId w:val="8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83"/>
    <w:rsid w:val="0000522B"/>
    <w:rsid w:val="00005E75"/>
    <w:rsid w:val="0001015B"/>
    <w:rsid w:val="0001161F"/>
    <w:rsid w:val="00012E45"/>
    <w:rsid w:val="0001352F"/>
    <w:rsid w:val="000208B7"/>
    <w:rsid w:val="00032B47"/>
    <w:rsid w:val="00033EC0"/>
    <w:rsid w:val="0003475C"/>
    <w:rsid w:val="00034DC7"/>
    <w:rsid w:val="00036A55"/>
    <w:rsid w:val="0004560C"/>
    <w:rsid w:val="00051A9D"/>
    <w:rsid w:val="00052C06"/>
    <w:rsid w:val="00055B95"/>
    <w:rsid w:val="00056E90"/>
    <w:rsid w:val="000603FB"/>
    <w:rsid w:val="00061DFC"/>
    <w:rsid w:val="00075361"/>
    <w:rsid w:val="00082244"/>
    <w:rsid w:val="00082377"/>
    <w:rsid w:val="000927EF"/>
    <w:rsid w:val="00096094"/>
    <w:rsid w:val="00097F0F"/>
    <w:rsid w:val="000A0434"/>
    <w:rsid w:val="000B0EFC"/>
    <w:rsid w:val="000B271A"/>
    <w:rsid w:val="000B32E1"/>
    <w:rsid w:val="000D1DC5"/>
    <w:rsid w:val="000D3778"/>
    <w:rsid w:val="000D3BFC"/>
    <w:rsid w:val="000D5E65"/>
    <w:rsid w:val="000F05BC"/>
    <w:rsid w:val="000F1FB7"/>
    <w:rsid w:val="000F2E01"/>
    <w:rsid w:val="000F572E"/>
    <w:rsid w:val="0010141B"/>
    <w:rsid w:val="0010399E"/>
    <w:rsid w:val="00103ABB"/>
    <w:rsid w:val="001045A7"/>
    <w:rsid w:val="00107430"/>
    <w:rsid w:val="001115AB"/>
    <w:rsid w:val="00114761"/>
    <w:rsid w:val="00116180"/>
    <w:rsid w:val="00120113"/>
    <w:rsid w:val="00123C97"/>
    <w:rsid w:val="00124269"/>
    <w:rsid w:val="00135CF0"/>
    <w:rsid w:val="00161A36"/>
    <w:rsid w:val="00184E66"/>
    <w:rsid w:val="00191F21"/>
    <w:rsid w:val="001928A0"/>
    <w:rsid w:val="0019375B"/>
    <w:rsid w:val="001A3A72"/>
    <w:rsid w:val="001A3D26"/>
    <w:rsid w:val="001A72B9"/>
    <w:rsid w:val="001D0CD8"/>
    <w:rsid w:val="001D2C2C"/>
    <w:rsid w:val="001E1E52"/>
    <w:rsid w:val="001E715A"/>
    <w:rsid w:val="001F2B06"/>
    <w:rsid w:val="0021530E"/>
    <w:rsid w:val="00224F5F"/>
    <w:rsid w:val="00225075"/>
    <w:rsid w:val="00241AD0"/>
    <w:rsid w:val="00245757"/>
    <w:rsid w:val="0025017D"/>
    <w:rsid w:val="0025154D"/>
    <w:rsid w:val="0025234D"/>
    <w:rsid w:val="00252B27"/>
    <w:rsid w:val="0026431A"/>
    <w:rsid w:val="00265065"/>
    <w:rsid w:val="0026751C"/>
    <w:rsid w:val="00270205"/>
    <w:rsid w:val="002733DB"/>
    <w:rsid w:val="00276B98"/>
    <w:rsid w:val="00284D0A"/>
    <w:rsid w:val="00286331"/>
    <w:rsid w:val="00291721"/>
    <w:rsid w:val="00296A72"/>
    <w:rsid w:val="002B030D"/>
    <w:rsid w:val="002B62D6"/>
    <w:rsid w:val="002C1A44"/>
    <w:rsid w:val="002C34F4"/>
    <w:rsid w:val="002D073E"/>
    <w:rsid w:val="002F03F1"/>
    <w:rsid w:val="002F17BB"/>
    <w:rsid w:val="002F367F"/>
    <w:rsid w:val="002F5F04"/>
    <w:rsid w:val="003018FA"/>
    <w:rsid w:val="00304765"/>
    <w:rsid w:val="00305DB6"/>
    <w:rsid w:val="003130B3"/>
    <w:rsid w:val="0031571D"/>
    <w:rsid w:val="00320C0E"/>
    <w:rsid w:val="00332A05"/>
    <w:rsid w:val="00332AE6"/>
    <w:rsid w:val="003330EB"/>
    <w:rsid w:val="003364A4"/>
    <w:rsid w:val="00342C82"/>
    <w:rsid w:val="003456E5"/>
    <w:rsid w:val="00350380"/>
    <w:rsid w:val="00352404"/>
    <w:rsid w:val="0036150D"/>
    <w:rsid w:val="00362861"/>
    <w:rsid w:val="00363E02"/>
    <w:rsid w:val="00364A99"/>
    <w:rsid w:val="00366981"/>
    <w:rsid w:val="003754D8"/>
    <w:rsid w:val="00377B47"/>
    <w:rsid w:val="00381C6D"/>
    <w:rsid w:val="00383A88"/>
    <w:rsid w:val="00384F23"/>
    <w:rsid w:val="0039463C"/>
    <w:rsid w:val="003B79BE"/>
    <w:rsid w:val="003C0033"/>
    <w:rsid w:val="003C147F"/>
    <w:rsid w:val="003C3F52"/>
    <w:rsid w:val="003C5997"/>
    <w:rsid w:val="003D173D"/>
    <w:rsid w:val="003D1F34"/>
    <w:rsid w:val="003D493B"/>
    <w:rsid w:val="003D5340"/>
    <w:rsid w:val="003E74E1"/>
    <w:rsid w:val="003F4FB4"/>
    <w:rsid w:val="00402E18"/>
    <w:rsid w:val="00403AF8"/>
    <w:rsid w:val="00403F6F"/>
    <w:rsid w:val="00405758"/>
    <w:rsid w:val="0041661B"/>
    <w:rsid w:val="00432CD7"/>
    <w:rsid w:val="00435AA3"/>
    <w:rsid w:val="00444B63"/>
    <w:rsid w:val="00444CA4"/>
    <w:rsid w:val="00452989"/>
    <w:rsid w:val="00462950"/>
    <w:rsid w:val="0046659F"/>
    <w:rsid w:val="00474664"/>
    <w:rsid w:val="00476356"/>
    <w:rsid w:val="00480137"/>
    <w:rsid w:val="00482E82"/>
    <w:rsid w:val="00487C5F"/>
    <w:rsid w:val="0049002C"/>
    <w:rsid w:val="00497E6D"/>
    <w:rsid w:val="004D1397"/>
    <w:rsid w:val="004D3774"/>
    <w:rsid w:val="004D3898"/>
    <w:rsid w:val="004D41AC"/>
    <w:rsid w:val="004D7D38"/>
    <w:rsid w:val="00503101"/>
    <w:rsid w:val="00511A06"/>
    <w:rsid w:val="005205B2"/>
    <w:rsid w:val="00522C27"/>
    <w:rsid w:val="00525B80"/>
    <w:rsid w:val="00533956"/>
    <w:rsid w:val="005376F4"/>
    <w:rsid w:val="00543101"/>
    <w:rsid w:val="00552BF1"/>
    <w:rsid w:val="00570C05"/>
    <w:rsid w:val="005764DE"/>
    <w:rsid w:val="00577CF3"/>
    <w:rsid w:val="00581BD7"/>
    <w:rsid w:val="00585166"/>
    <w:rsid w:val="005873BB"/>
    <w:rsid w:val="0059250F"/>
    <w:rsid w:val="00594EC9"/>
    <w:rsid w:val="0059706D"/>
    <w:rsid w:val="00597118"/>
    <w:rsid w:val="005A617D"/>
    <w:rsid w:val="005A7E11"/>
    <w:rsid w:val="005B2387"/>
    <w:rsid w:val="005B59B8"/>
    <w:rsid w:val="005B5C7E"/>
    <w:rsid w:val="005B6507"/>
    <w:rsid w:val="005C0DD6"/>
    <w:rsid w:val="005C2391"/>
    <w:rsid w:val="005D53E7"/>
    <w:rsid w:val="005E1AF1"/>
    <w:rsid w:val="005E3BFA"/>
    <w:rsid w:val="005E460B"/>
    <w:rsid w:val="005E5B41"/>
    <w:rsid w:val="005F0366"/>
    <w:rsid w:val="005F0A7E"/>
    <w:rsid w:val="005F186E"/>
    <w:rsid w:val="005F4C6A"/>
    <w:rsid w:val="006150CF"/>
    <w:rsid w:val="00627800"/>
    <w:rsid w:val="00637B2D"/>
    <w:rsid w:val="006500E3"/>
    <w:rsid w:val="00651963"/>
    <w:rsid w:val="00653E56"/>
    <w:rsid w:val="006548D5"/>
    <w:rsid w:val="00656999"/>
    <w:rsid w:val="006639AE"/>
    <w:rsid w:val="00664120"/>
    <w:rsid w:val="0068277B"/>
    <w:rsid w:val="0068679D"/>
    <w:rsid w:val="006900C2"/>
    <w:rsid w:val="006908B8"/>
    <w:rsid w:val="00693716"/>
    <w:rsid w:val="006A4F01"/>
    <w:rsid w:val="006B1E02"/>
    <w:rsid w:val="006C337F"/>
    <w:rsid w:val="006C60CE"/>
    <w:rsid w:val="006C7514"/>
    <w:rsid w:val="006D08C9"/>
    <w:rsid w:val="006D2806"/>
    <w:rsid w:val="006D457D"/>
    <w:rsid w:val="006E2501"/>
    <w:rsid w:val="006E3FC9"/>
    <w:rsid w:val="006F1CC6"/>
    <w:rsid w:val="00730995"/>
    <w:rsid w:val="00737369"/>
    <w:rsid w:val="00740CFD"/>
    <w:rsid w:val="00743673"/>
    <w:rsid w:val="00752BFF"/>
    <w:rsid w:val="0075370E"/>
    <w:rsid w:val="00753886"/>
    <w:rsid w:val="007544F4"/>
    <w:rsid w:val="00767012"/>
    <w:rsid w:val="00767E82"/>
    <w:rsid w:val="00772473"/>
    <w:rsid w:val="00776A90"/>
    <w:rsid w:val="007905B1"/>
    <w:rsid w:val="0079345F"/>
    <w:rsid w:val="007A1223"/>
    <w:rsid w:val="007A75C9"/>
    <w:rsid w:val="007B0E46"/>
    <w:rsid w:val="007B3147"/>
    <w:rsid w:val="007B3D24"/>
    <w:rsid w:val="007B5CAC"/>
    <w:rsid w:val="007B6D79"/>
    <w:rsid w:val="007C0A7D"/>
    <w:rsid w:val="007C2CD8"/>
    <w:rsid w:val="007C3354"/>
    <w:rsid w:val="007C4EB5"/>
    <w:rsid w:val="007D63FA"/>
    <w:rsid w:val="007F2C7B"/>
    <w:rsid w:val="007F49BA"/>
    <w:rsid w:val="007F49BC"/>
    <w:rsid w:val="007F49C7"/>
    <w:rsid w:val="0080120B"/>
    <w:rsid w:val="00803334"/>
    <w:rsid w:val="00820831"/>
    <w:rsid w:val="00826BCB"/>
    <w:rsid w:val="00827173"/>
    <w:rsid w:val="00827C2A"/>
    <w:rsid w:val="008410F0"/>
    <w:rsid w:val="0084233A"/>
    <w:rsid w:val="008426CF"/>
    <w:rsid w:val="00843433"/>
    <w:rsid w:val="00861F49"/>
    <w:rsid w:val="008630ED"/>
    <w:rsid w:val="0087078A"/>
    <w:rsid w:val="0087225F"/>
    <w:rsid w:val="00875348"/>
    <w:rsid w:val="00876366"/>
    <w:rsid w:val="008901CB"/>
    <w:rsid w:val="00893FD1"/>
    <w:rsid w:val="008A05D1"/>
    <w:rsid w:val="008A27E8"/>
    <w:rsid w:val="008A2D21"/>
    <w:rsid w:val="008C34B1"/>
    <w:rsid w:val="008C5DBF"/>
    <w:rsid w:val="008C6BF3"/>
    <w:rsid w:val="008D0F05"/>
    <w:rsid w:val="008D23A1"/>
    <w:rsid w:val="008D7EB5"/>
    <w:rsid w:val="008E6009"/>
    <w:rsid w:val="00906CC7"/>
    <w:rsid w:val="0091716E"/>
    <w:rsid w:val="00921C41"/>
    <w:rsid w:val="00924598"/>
    <w:rsid w:val="00935026"/>
    <w:rsid w:val="00940AF9"/>
    <w:rsid w:val="0094320F"/>
    <w:rsid w:val="009432AA"/>
    <w:rsid w:val="00947D27"/>
    <w:rsid w:val="00963149"/>
    <w:rsid w:val="00967C04"/>
    <w:rsid w:val="00970D7D"/>
    <w:rsid w:val="00981140"/>
    <w:rsid w:val="00986ED8"/>
    <w:rsid w:val="009B75B1"/>
    <w:rsid w:val="009C4B83"/>
    <w:rsid w:val="009D12E7"/>
    <w:rsid w:val="009D6D24"/>
    <w:rsid w:val="009E0D11"/>
    <w:rsid w:val="009E139E"/>
    <w:rsid w:val="009E2CCA"/>
    <w:rsid w:val="009E3B1D"/>
    <w:rsid w:val="009E588B"/>
    <w:rsid w:val="009E71D9"/>
    <w:rsid w:val="009F3E28"/>
    <w:rsid w:val="009F5BCE"/>
    <w:rsid w:val="009F6D46"/>
    <w:rsid w:val="00A0190E"/>
    <w:rsid w:val="00A03273"/>
    <w:rsid w:val="00A04BF3"/>
    <w:rsid w:val="00A16600"/>
    <w:rsid w:val="00A27222"/>
    <w:rsid w:val="00A338BA"/>
    <w:rsid w:val="00A35C11"/>
    <w:rsid w:val="00A35E24"/>
    <w:rsid w:val="00A35F08"/>
    <w:rsid w:val="00A43E87"/>
    <w:rsid w:val="00A64480"/>
    <w:rsid w:val="00A70115"/>
    <w:rsid w:val="00A743BF"/>
    <w:rsid w:val="00A760E0"/>
    <w:rsid w:val="00A86085"/>
    <w:rsid w:val="00A97C2E"/>
    <w:rsid w:val="00AA354A"/>
    <w:rsid w:val="00AB27C9"/>
    <w:rsid w:val="00AB4A29"/>
    <w:rsid w:val="00AC0253"/>
    <w:rsid w:val="00AC4D79"/>
    <w:rsid w:val="00AD4760"/>
    <w:rsid w:val="00AE0A5E"/>
    <w:rsid w:val="00AE6F35"/>
    <w:rsid w:val="00AE7ABD"/>
    <w:rsid w:val="00AF7F08"/>
    <w:rsid w:val="00B0226E"/>
    <w:rsid w:val="00B1154B"/>
    <w:rsid w:val="00B12689"/>
    <w:rsid w:val="00B12A0E"/>
    <w:rsid w:val="00B224AA"/>
    <w:rsid w:val="00B308C8"/>
    <w:rsid w:val="00B35AED"/>
    <w:rsid w:val="00B4489F"/>
    <w:rsid w:val="00B4595D"/>
    <w:rsid w:val="00B50D1F"/>
    <w:rsid w:val="00B5462C"/>
    <w:rsid w:val="00B54C65"/>
    <w:rsid w:val="00B61CC0"/>
    <w:rsid w:val="00B63A96"/>
    <w:rsid w:val="00B70E09"/>
    <w:rsid w:val="00B7438C"/>
    <w:rsid w:val="00B758A6"/>
    <w:rsid w:val="00B8197D"/>
    <w:rsid w:val="00B836A3"/>
    <w:rsid w:val="00B91324"/>
    <w:rsid w:val="00BA7DCF"/>
    <w:rsid w:val="00BB0688"/>
    <w:rsid w:val="00BB3BB8"/>
    <w:rsid w:val="00BC1EEF"/>
    <w:rsid w:val="00BD472D"/>
    <w:rsid w:val="00BD628D"/>
    <w:rsid w:val="00BD6450"/>
    <w:rsid w:val="00BE1CB1"/>
    <w:rsid w:val="00BE370D"/>
    <w:rsid w:val="00BE5C6A"/>
    <w:rsid w:val="00BE75AE"/>
    <w:rsid w:val="00BF2C5A"/>
    <w:rsid w:val="00BF7D62"/>
    <w:rsid w:val="00C17CE8"/>
    <w:rsid w:val="00C17F4C"/>
    <w:rsid w:val="00C243A3"/>
    <w:rsid w:val="00C249B2"/>
    <w:rsid w:val="00C37D16"/>
    <w:rsid w:val="00C428D6"/>
    <w:rsid w:val="00C43DFF"/>
    <w:rsid w:val="00C6655E"/>
    <w:rsid w:val="00C72299"/>
    <w:rsid w:val="00C7472D"/>
    <w:rsid w:val="00C848EE"/>
    <w:rsid w:val="00C94A2D"/>
    <w:rsid w:val="00CA55CF"/>
    <w:rsid w:val="00CA63C5"/>
    <w:rsid w:val="00CC2125"/>
    <w:rsid w:val="00CD18C7"/>
    <w:rsid w:val="00CD7409"/>
    <w:rsid w:val="00CE31B0"/>
    <w:rsid w:val="00CF3367"/>
    <w:rsid w:val="00D07D08"/>
    <w:rsid w:val="00D35817"/>
    <w:rsid w:val="00D42497"/>
    <w:rsid w:val="00D5233F"/>
    <w:rsid w:val="00D53B58"/>
    <w:rsid w:val="00D6207A"/>
    <w:rsid w:val="00D7089E"/>
    <w:rsid w:val="00D72ACA"/>
    <w:rsid w:val="00D73DAC"/>
    <w:rsid w:val="00D810E6"/>
    <w:rsid w:val="00D83B43"/>
    <w:rsid w:val="00D90D15"/>
    <w:rsid w:val="00D94EE8"/>
    <w:rsid w:val="00D95115"/>
    <w:rsid w:val="00DB26DF"/>
    <w:rsid w:val="00DD2FC0"/>
    <w:rsid w:val="00DD6487"/>
    <w:rsid w:val="00DE0B9B"/>
    <w:rsid w:val="00E07C91"/>
    <w:rsid w:val="00E104DD"/>
    <w:rsid w:val="00E13F6B"/>
    <w:rsid w:val="00E15BDA"/>
    <w:rsid w:val="00E25AFC"/>
    <w:rsid w:val="00E35210"/>
    <w:rsid w:val="00E44808"/>
    <w:rsid w:val="00E573DB"/>
    <w:rsid w:val="00E714D4"/>
    <w:rsid w:val="00E77D29"/>
    <w:rsid w:val="00E82B39"/>
    <w:rsid w:val="00E84F57"/>
    <w:rsid w:val="00E96A09"/>
    <w:rsid w:val="00EA6E09"/>
    <w:rsid w:val="00EB29F0"/>
    <w:rsid w:val="00EB696F"/>
    <w:rsid w:val="00EC05DF"/>
    <w:rsid w:val="00ED1F35"/>
    <w:rsid w:val="00ED3E61"/>
    <w:rsid w:val="00F0164F"/>
    <w:rsid w:val="00F026D6"/>
    <w:rsid w:val="00F054AE"/>
    <w:rsid w:val="00F14E8C"/>
    <w:rsid w:val="00F23981"/>
    <w:rsid w:val="00F26558"/>
    <w:rsid w:val="00F32267"/>
    <w:rsid w:val="00F379D6"/>
    <w:rsid w:val="00F4406B"/>
    <w:rsid w:val="00F45FEC"/>
    <w:rsid w:val="00F4629A"/>
    <w:rsid w:val="00F5430F"/>
    <w:rsid w:val="00F822A3"/>
    <w:rsid w:val="00F82BAF"/>
    <w:rsid w:val="00F857FA"/>
    <w:rsid w:val="00F94ECB"/>
    <w:rsid w:val="00FC4146"/>
    <w:rsid w:val="00FD6A7F"/>
    <w:rsid w:val="00FE0D66"/>
    <w:rsid w:val="00FE2866"/>
    <w:rsid w:val="00FF5A63"/>
    <w:rsid w:val="00FF7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F2A33"/>
  <w15:docId w15:val="{23D6C2B1-D8E7-4111-A3E1-1DDD019C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B83"/>
    <w:pPr>
      <w:bidi/>
    </w:pPr>
    <w:rPr>
      <w:rFonts w:ascii="Calibri" w:eastAsia="Calibri" w:hAnsi="Calibri" w:cs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A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CA08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1A9D"/>
    <w:rPr>
      <w:rFonts w:asciiTheme="majorHAnsi" w:eastAsiaTheme="majorEastAsia" w:hAnsiTheme="majorHAnsi" w:cstheme="majorBidi"/>
      <w:b/>
      <w:bCs/>
      <w:color w:val="FFCA08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51A9D"/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74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DBF"/>
  </w:style>
  <w:style w:type="paragraph" w:styleId="Footer">
    <w:name w:val="footer"/>
    <w:basedOn w:val="Normal"/>
    <w:link w:val="FooterChar"/>
    <w:uiPriority w:val="99"/>
    <w:unhideWhenUsed/>
    <w:rsid w:val="008C5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DBF"/>
  </w:style>
  <w:style w:type="paragraph" w:styleId="BalloonText">
    <w:name w:val="Balloon Text"/>
    <w:basedOn w:val="Normal"/>
    <w:link w:val="BalloonTextChar"/>
    <w:uiPriority w:val="99"/>
    <w:semiHidden/>
    <w:unhideWhenUsed/>
    <w:rsid w:val="00345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6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6A72"/>
    <w:rPr>
      <w:color w:val="2998E3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F3367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908B8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4-Accent51">
    <w:name w:val="Grid Table 4 - Accent 51"/>
    <w:basedOn w:val="TableNormal"/>
    <w:uiPriority w:val="49"/>
    <w:rsid w:val="00F054AE"/>
    <w:pPr>
      <w:spacing w:after="0" w:line="240" w:lineRule="auto"/>
    </w:pPr>
    <w:tblPr>
      <w:tblStyleRowBandSize w:val="1"/>
      <w:tblStyleColBandSize w:val="1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  <w:insideV w:val="single" w:sz="4" w:space="0" w:color="F091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4823" w:themeColor="accent5"/>
          <w:left w:val="single" w:sz="4" w:space="0" w:color="E64823" w:themeColor="accent5"/>
          <w:bottom w:val="single" w:sz="4" w:space="0" w:color="E64823" w:themeColor="accent5"/>
          <w:right w:val="single" w:sz="4" w:space="0" w:color="E64823" w:themeColor="accent5"/>
          <w:insideH w:val="nil"/>
          <w:insideV w:val="nil"/>
        </w:tcBorders>
        <w:shd w:val="clear" w:color="auto" w:fill="E64823" w:themeFill="accent5"/>
      </w:tcPr>
    </w:tblStylePr>
    <w:tblStylePr w:type="lastRow">
      <w:rPr>
        <w:b/>
        <w:bCs/>
      </w:rPr>
      <w:tblPr/>
      <w:tcPr>
        <w:tcBorders>
          <w:top w:val="double" w:sz="4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customStyle="1" w:styleId="GridTable41">
    <w:name w:val="Grid Table 41"/>
    <w:basedOn w:val="TableNormal"/>
    <w:uiPriority w:val="49"/>
    <w:rsid w:val="00F054A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F054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41">
    <w:name w:val="Grid Table 4 - Accent 41"/>
    <w:basedOn w:val="TableNormal"/>
    <w:uiPriority w:val="49"/>
    <w:rsid w:val="00B0226E"/>
    <w:pPr>
      <w:spacing w:after="0" w:line="240" w:lineRule="auto"/>
    </w:p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B0226E"/>
    <w:pPr>
      <w:spacing w:after="0" w:line="240" w:lineRule="auto"/>
    </w:pPr>
    <w:tblPr>
      <w:tblStyleRowBandSize w:val="1"/>
      <w:tblStyleColBandSize w:val="1"/>
      <w:tblBorders>
        <w:top w:val="single" w:sz="2" w:space="0" w:color="F3A873" w:themeColor="accent4" w:themeTint="99"/>
        <w:bottom w:val="single" w:sz="2" w:space="0" w:color="F3A873" w:themeColor="accent4" w:themeTint="99"/>
        <w:insideH w:val="single" w:sz="2" w:space="0" w:color="F3A873" w:themeColor="accent4" w:themeTint="99"/>
        <w:insideV w:val="single" w:sz="2" w:space="0" w:color="F3A87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A87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A87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B0226E"/>
    <w:pPr>
      <w:spacing w:after="0" w:line="240" w:lineRule="auto"/>
    </w:pPr>
    <w:rPr>
      <w:color w:val="B2530E" w:themeColor="accent4" w:themeShade="BF"/>
    </w:r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A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customStyle="1" w:styleId="PlainTable41">
    <w:name w:val="Plain Table 41"/>
    <w:basedOn w:val="TableNormal"/>
    <w:uiPriority w:val="44"/>
    <w:rsid w:val="00B022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-Accent11">
    <w:name w:val="Grid Table 5 Dark - Accent 11"/>
    <w:basedOn w:val="TableNormal"/>
    <w:uiPriority w:val="50"/>
    <w:rsid w:val="00BF2C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A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A08" w:themeFill="accent1"/>
      </w:tcPr>
    </w:tblStylePr>
    <w:tblStylePr w:type="band1Vert">
      <w:tblPr/>
      <w:tcPr>
        <w:shd w:val="clear" w:color="auto" w:fill="FFE99C" w:themeFill="accent1" w:themeFillTint="66"/>
      </w:tcPr>
    </w:tblStylePr>
    <w:tblStylePr w:type="band1Horz">
      <w:tblPr/>
      <w:tcPr>
        <w:shd w:val="clear" w:color="auto" w:fill="FFE99C" w:themeFill="accent1" w:themeFillTint="66"/>
      </w:tcPr>
    </w:tblStylePr>
  </w:style>
  <w:style w:type="table" w:customStyle="1" w:styleId="GridTable5Dark1">
    <w:name w:val="Grid Table 5 Dark1"/>
    <w:basedOn w:val="TableNormal"/>
    <w:uiPriority w:val="50"/>
    <w:rsid w:val="00BF2C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-Accent11">
    <w:name w:val="Grid Table 4 - Accent 11"/>
    <w:basedOn w:val="TableNormal"/>
    <w:uiPriority w:val="49"/>
    <w:rsid w:val="00BF2C5A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D35817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C3A5A5" w:themeColor="accent6" w:themeTint="99"/>
        <w:left w:val="single" w:sz="4" w:space="0" w:color="C3A5A5" w:themeColor="accent6" w:themeTint="99"/>
        <w:bottom w:val="single" w:sz="4" w:space="0" w:color="C3A5A5" w:themeColor="accent6" w:themeTint="99"/>
        <w:right w:val="single" w:sz="4" w:space="0" w:color="C3A5A5" w:themeColor="accent6" w:themeTint="99"/>
        <w:insideH w:val="single" w:sz="4" w:space="0" w:color="C3A5A5" w:themeColor="accent6" w:themeTint="99"/>
        <w:insideV w:val="single" w:sz="4" w:space="0" w:color="C3A5A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  <w:tblStylePr w:type="neCell">
      <w:tblPr/>
      <w:tcPr>
        <w:tcBorders>
          <w:bottom w:val="single" w:sz="4" w:space="0" w:color="C3A5A5" w:themeColor="accent6" w:themeTint="99"/>
        </w:tcBorders>
      </w:tcPr>
    </w:tblStylePr>
    <w:tblStylePr w:type="nwCell">
      <w:tblPr/>
      <w:tcPr>
        <w:tcBorders>
          <w:bottom w:val="single" w:sz="4" w:space="0" w:color="C3A5A5" w:themeColor="accent6" w:themeTint="99"/>
        </w:tcBorders>
      </w:tcPr>
    </w:tblStylePr>
    <w:tblStylePr w:type="seCell">
      <w:tblPr/>
      <w:tcPr>
        <w:tcBorders>
          <w:top w:val="single" w:sz="4" w:space="0" w:color="C3A5A5" w:themeColor="accent6" w:themeTint="99"/>
        </w:tcBorders>
      </w:tcPr>
    </w:tblStylePr>
    <w:tblStylePr w:type="swCell">
      <w:tblPr/>
      <w:tcPr>
        <w:tcBorders>
          <w:top w:val="single" w:sz="4" w:space="0" w:color="C3A5A5" w:themeColor="accent6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0D1DC5"/>
    <w:pPr>
      <w:spacing w:after="0" w:line="240" w:lineRule="auto"/>
    </w:pPr>
    <w:tblPr>
      <w:tblStyleRowBandSize w:val="1"/>
      <w:tblStyleColBandSize w:val="1"/>
      <w:tblBorders>
        <w:top w:val="single" w:sz="4" w:space="0" w:color="E1BA8B" w:themeColor="accent3" w:themeTint="99"/>
        <w:left w:val="single" w:sz="4" w:space="0" w:color="E1BA8B" w:themeColor="accent3" w:themeTint="99"/>
        <w:bottom w:val="single" w:sz="4" w:space="0" w:color="E1BA8B" w:themeColor="accent3" w:themeTint="99"/>
        <w:right w:val="single" w:sz="4" w:space="0" w:color="E1BA8B" w:themeColor="accent3" w:themeTint="99"/>
        <w:insideH w:val="single" w:sz="4" w:space="0" w:color="E1BA8B" w:themeColor="accent3" w:themeTint="99"/>
        <w:insideV w:val="single" w:sz="4" w:space="0" w:color="E1BA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E8D3E" w:themeColor="accent3"/>
          <w:left w:val="single" w:sz="4" w:space="0" w:color="CE8D3E" w:themeColor="accent3"/>
          <w:bottom w:val="single" w:sz="4" w:space="0" w:color="CE8D3E" w:themeColor="accent3"/>
          <w:right w:val="single" w:sz="4" w:space="0" w:color="CE8D3E" w:themeColor="accent3"/>
          <w:insideH w:val="nil"/>
          <w:insideV w:val="nil"/>
        </w:tcBorders>
        <w:shd w:val="clear" w:color="auto" w:fill="CE8D3E" w:themeFill="accent3"/>
      </w:tcPr>
    </w:tblStylePr>
    <w:tblStylePr w:type="lastRow">
      <w:rPr>
        <w:b/>
        <w:bCs/>
      </w:rPr>
      <w:tblPr/>
      <w:tcPr>
        <w:tcBorders>
          <w:top w:val="double" w:sz="4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D1DC5"/>
    <w:pPr>
      <w:spacing w:after="0" w:line="240" w:lineRule="auto"/>
    </w:pPr>
    <w:rPr>
      <w:color w:val="A06928" w:themeColor="accent3" w:themeShade="BF"/>
    </w:rPr>
    <w:tblPr>
      <w:tblStyleRowBandSize w:val="1"/>
      <w:tblStyleColBandSize w:val="1"/>
      <w:tblBorders>
        <w:top w:val="single" w:sz="4" w:space="0" w:color="CE8D3E" w:themeColor="accent3"/>
        <w:bottom w:val="single" w:sz="4" w:space="0" w:color="CE8D3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E8D3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225075"/>
    <w:pPr>
      <w:spacing w:after="0" w:line="240" w:lineRule="auto"/>
    </w:pPr>
    <w:tblPr>
      <w:tblStyleRowBandSize w:val="1"/>
      <w:tblStyleColBandSize w:val="1"/>
      <w:tblBorders>
        <w:top w:val="single" w:sz="2" w:space="0" w:color="E1BA8B" w:themeColor="accent3" w:themeTint="99"/>
        <w:bottom w:val="single" w:sz="2" w:space="0" w:color="E1BA8B" w:themeColor="accent3" w:themeTint="99"/>
        <w:insideH w:val="single" w:sz="2" w:space="0" w:color="E1BA8B" w:themeColor="accent3" w:themeTint="99"/>
        <w:insideV w:val="single" w:sz="2" w:space="0" w:color="E1BA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BA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BA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25075"/>
    <w:pPr>
      <w:spacing w:after="0" w:line="240" w:lineRule="auto"/>
    </w:pPr>
    <w:rPr>
      <w:color w:val="A06928" w:themeColor="accent3" w:themeShade="BF"/>
    </w:rPr>
    <w:tblPr>
      <w:tblStyleRowBandSize w:val="1"/>
      <w:tblStyleColBandSize w:val="1"/>
      <w:tblBorders>
        <w:top w:val="single" w:sz="4" w:space="0" w:color="E1BA8B" w:themeColor="accent3" w:themeTint="99"/>
        <w:left w:val="single" w:sz="4" w:space="0" w:color="E1BA8B" w:themeColor="accent3" w:themeTint="99"/>
        <w:bottom w:val="single" w:sz="4" w:space="0" w:color="E1BA8B" w:themeColor="accent3" w:themeTint="99"/>
        <w:right w:val="single" w:sz="4" w:space="0" w:color="E1BA8B" w:themeColor="accent3" w:themeTint="99"/>
        <w:insideH w:val="single" w:sz="4" w:space="0" w:color="E1BA8B" w:themeColor="accent3" w:themeTint="99"/>
        <w:insideV w:val="single" w:sz="4" w:space="0" w:color="E1BA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1BA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1BA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2250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A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A08" w:themeFill="accent1"/>
      </w:tcPr>
    </w:tblStylePr>
    <w:tblStylePr w:type="band1Vert">
      <w:tblPr/>
      <w:tcPr>
        <w:shd w:val="clear" w:color="auto" w:fill="FFE99C" w:themeFill="accent1" w:themeFillTint="66"/>
      </w:tcPr>
    </w:tblStylePr>
    <w:tblStylePr w:type="band1Horz">
      <w:tblPr/>
      <w:tcPr>
        <w:shd w:val="clear" w:color="auto" w:fill="FFE99C" w:themeFill="accent1" w:themeFillTint="66"/>
      </w:tcPr>
    </w:tblStylePr>
  </w:style>
  <w:style w:type="table" w:styleId="GridTable4-Accent2">
    <w:name w:val="Grid Table 4 Accent 2"/>
    <w:basedOn w:val="TableNormal"/>
    <w:uiPriority w:val="49"/>
    <w:rsid w:val="00225075"/>
    <w:pPr>
      <w:spacing w:after="0" w:line="240" w:lineRule="auto"/>
    </w:pPr>
    <w:tblPr>
      <w:tblStyleRowBandSize w:val="1"/>
      <w:tblStyleColBandSize w:val="1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31D" w:themeColor="accent2"/>
          <w:left w:val="single" w:sz="4" w:space="0" w:color="F8931D" w:themeColor="accent2"/>
          <w:bottom w:val="single" w:sz="4" w:space="0" w:color="F8931D" w:themeColor="accent2"/>
          <w:right w:val="single" w:sz="4" w:space="0" w:color="F8931D" w:themeColor="accent2"/>
          <w:insideH w:val="nil"/>
          <w:insideV w:val="nil"/>
        </w:tcBorders>
        <w:shd w:val="clear" w:color="auto" w:fill="F8931D" w:themeFill="accent2"/>
      </w:tcPr>
    </w:tblStylePr>
    <w:tblStylePr w:type="lastRow">
      <w:rPr>
        <w:b/>
        <w:bCs/>
      </w:rPr>
      <w:tblPr/>
      <w:tcPr>
        <w:tcBorders>
          <w:top w:val="double" w:sz="4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25075"/>
    <w:pPr>
      <w:spacing w:after="0" w:line="240" w:lineRule="auto"/>
    </w:pPr>
    <w:rPr>
      <w:color w:val="C96E06" w:themeColor="accent2" w:themeShade="BF"/>
    </w:rPr>
    <w:tblPr>
      <w:tblStyleRowBandSize w:val="1"/>
      <w:tblStyleColBandSize w:val="1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BD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D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5E5B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31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31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31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31D" w:themeFill="accent2"/>
      </w:tcPr>
    </w:tblStylePr>
    <w:tblStylePr w:type="band1Vert">
      <w:tblPr/>
      <w:tcPr>
        <w:shd w:val="clear" w:color="auto" w:fill="FCD3A4" w:themeFill="accent2" w:themeFillTint="66"/>
      </w:tcPr>
    </w:tblStylePr>
    <w:tblStylePr w:type="band1Horz">
      <w:tblPr/>
      <w:tcPr>
        <w:shd w:val="clear" w:color="auto" w:fill="FCD3A4" w:themeFill="accent2" w:themeFillTint="66"/>
      </w:tcPr>
    </w:tblStylePr>
  </w:style>
  <w:style w:type="table" w:styleId="ListTable7Colorful-Accent2">
    <w:name w:val="List Table 7 Colorful Accent 2"/>
    <w:basedOn w:val="TableNormal"/>
    <w:uiPriority w:val="52"/>
    <w:rsid w:val="005E5B41"/>
    <w:pPr>
      <w:spacing w:after="0" w:line="240" w:lineRule="auto"/>
    </w:pPr>
    <w:rPr>
      <w:color w:val="C96E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31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31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31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31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776A90"/>
    <w:pPr>
      <w:spacing w:after="0" w:line="240" w:lineRule="auto"/>
    </w:pPr>
    <w:rPr>
      <w:rFonts w:eastAsiaTheme="minorHAnsi"/>
      <w:lang w:bidi="ar-SA"/>
    </w:rPr>
    <w:tblPr>
      <w:tblStyleRowBandSize w:val="1"/>
      <w:tblStyleColBandSize w:val="1"/>
      <w:tblBorders>
        <w:top w:val="single" w:sz="4" w:space="0" w:color="D7C3C3" w:themeColor="accent6" w:themeTint="66"/>
        <w:left w:val="single" w:sz="4" w:space="0" w:color="D7C3C3" w:themeColor="accent6" w:themeTint="66"/>
        <w:bottom w:val="single" w:sz="4" w:space="0" w:color="D7C3C3" w:themeColor="accent6" w:themeTint="66"/>
        <w:right w:val="single" w:sz="4" w:space="0" w:color="D7C3C3" w:themeColor="accent6" w:themeTint="66"/>
        <w:insideH w:val="single" w:sz="4" w:space="0" w:color="D7C3C3" w:themeColor="accent6" w:themeTint="66"/>
        <w:insideV w:val="single" w:sz="4" w:space="0" w:color="D7C3C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3A5A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A5A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6C60CE"/>
    <w:pPr>
      <w:spacing w:after="0" w:line="240" w:lineRule="auto"/>
    </w:pPr>
    <w:rPr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C60CE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n\AppData\Roaming\Microsoft\Templates\&#1587;&#1585;&#1576;&#1585;&#1711;%20&#1580;&#1574;&#1608;&#1580;&#1576;&#1585;&#1575;.dotx" TargetMode="External"/></Relationships>
</file>

<file path=word/theme/theme1.xml><?xml version="1.0" encoding="utf-8"?>
<a:theme xmlns:a="http://schemas.openxmlformats.org/drawingml/2006/main" name="طرح زمینه Office">
  <a:themeElements>
    <a:clrScheme name="زرد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DBEC7-6F14-4F4C-AD0E-7CC43B9D0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سربرگ جئوجبرا.dotx</Template>
  <TotalTime>1</TotalTime>
  <Pages>5</Pages>
  <Words>894</Words>
  <Characters>5102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سعید امین الرعایا</dc:creator>
  <cp:lastModifiedBy>RePack by Diakov</cp:lastModifiedBy>
  <cp:revision>2</cp:revision>
  <cp:lastPrinted>2018-08-15T18:15:00Z</cp:lastPrinted>
  <dcterms:created xsi:type="dcterms:W3CDTF">2020-11-15T20:47:00Z</dcterms:created>
  <dcterms:modified xsi:type="dcterms:W3CDTF">2020-11-15T20:47:00Z</dcterms:modified>
</cp:coreProperties>
</file>